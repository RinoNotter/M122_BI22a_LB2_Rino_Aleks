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729B858A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B491BE9" w:rsidR="00AB0981" w:rsidRPr="00A97A53" w:rsidRDefault="222FC7AE" w:rsidP="729B858A">
            <w:pPr>
              <w:rPr>
                <w:sz w:val="18"/>
                <w:szCs w:val="18"/>
              </w:rPr>
            </w:pPr>
            <w:r w:rsidRPr="729B858A">
              <w:rPr>
                <w:color w:val="0070C0"/>
                <w:sz w:val="18"/>
                <w:szCs w:val="18"/>
              </w:rPr>
              <w:t>B</w:t>
            </w:r>
            <w:r w:rsidR="21E12A9B" w:rsidRPr="729B858A">
              <w:rPr>
                <w:color w:val="0070C0"/>
                <w:sz w:val="18"/>
                <w:szCs w:val="18"/>
              </w:rPr>
              <w:t>I</w:t>
            </w:r>
            <w:r w:rsidR="0025704A">
              <w:rPr>
                <w:color w:val="0070C0"/>
                <w:sz w:val="18"/>
                <w:szCs w:val="18"/>
              </w:rPr>
              <w:t xml:space="preserve"> 22a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6457644B" w:rsidR="00AB0981" w:rsidRPr="00A97A53" w:rsidRDefault="0025704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Rino &amp; Aleks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729B858A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01006EC3" w:rsidR="0016494F" w:rsidRPr="0016494F" w:rsidRDefault="0016494F" w:rsidP="729B858A">
            <w:pPr>
              <w:rPr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729B858A">
              <w:rPr>
                <w:color w:val="0070C0"/>
                <w:sz w:val="36"/>
                <w:szCs w:val="36"/>
              </w:rPr>
              <w:t>„Pr</w:t>
            </w:r>
            <w:r w:rsidR="0025704A">
              <w:rPr>
                <w:color w:val="0070C0"/>
                <w:sz w:val="36"/>
                <w:szCs w:val="36"/>
              </w:rPr>
              <w:t>ozessverwalter</w:t>
            </w:r>
            <w:r w:rsidRPr="729B858A">
              <w:rPr>
                <w:color w:val="0070C0"/>
                <w:sz w:val="36"/>
                <w:szCs w:val="36"/>
              </w:rPr>
              <w:t>“</w:t>
            </w:r>
          </w:p>
        </w:tc>
      </w:tr>
      <w:tr w:rsidR="0016494F" w14:paraId="5292CB30" w14:textId="77777777" w:rsidTr="729B858A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0E0FAC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0E0FAC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11CA4A8F" w:rsidR="0016494F" w:rsidRPr="00A072F1" w:rsidRDefault="00F352EA" w:rsidP="486903D7">
            <w:pPr>
              <w:pStyle w:val="berschrift2"/>
              <w:numPr>
                <w:ilvl w:val="1"/>
                <w:numId w:val="0"/>
              </w:numPr>
              <w:rPr>
                <w:rFonts w:cs="Arial"/>
                <w:color w:val="0070C0"/>
                <w:sz w:val="20"/>
              </w:rPr>
            </w:pPr>
            <w:r w:rsidRPr="486903D7">
              <w:rPr>
                <w:rFonts w:cs="Arial"/>
                <w:color w:val="0070C0"/>
                <w:sz w:val="20"/>
              </w:rPr>
              <w:t xml:space="preserve">Nutzen: </w:t>
            </w:r>
            <w:r w:rsidR="00A47D35" w:rsidRPr="486903D7">
              <w:rPr>
                <w:rFonts w:cs="Arial"/>
                <w:color w:val="0070C0"/>
                <w:sz w:val="20"/>
              </w:rPr>
              <w:t>Mit dem Programm sollen</w:t>
            </w:r>
            <w:r w:rsidR="0025704A">
              <w:rPr>
                <w:rFonts w:cs="Arial"/>
                <w:color w:val="0070C0"/>
                <w:sz w:val="20"/>
              </w:rPr>
              <w:t xml:space="preserve"> Prozesse gesucht werden können und </w:t>
            </w:r>
            <w:r w:rsidR="00B73C39">
              <w:rPr>
                <w:rFonts w:cs="Arial"/>
                <w:color w:val="0070C0"/>
                <w:sz w:val="20"/>
              </w:rPr>
              <w:t>abhängig,</w:t>
            </w:r>
            <w:r w:rsidR="0025704A">
              <w:rPr>
                <w:rFonts w:cs="Arial"/>
                <w:color w:val="0070C0"/>
                <w:sz w:val="20"/>
              </w:rPr>
              <w:t xml:space="preserve"> ob sie bereits </w:t>
            </w:r>
            <w:proofErr w:type="gramStart"/>
            <w:r w:rsidR="0025704A">
              <w:rPr>
                <w:rFonts w:cs="Arial"/>
                <w:color w:val="0070C0"/>
                <w:sz w:val="20"/>
              </w:rPr>
              <w:t>am laufen</w:t>
            </w:r>
            <w:proofErr w:type="gramEnd"/>
            <w:r w:rsidR="0025704A">
              <w:rPr>
                <w:rFonts w:cs="Arial"/>
                <w:color w:val="0070C0"/>
                <w:sz w:val="20"/>
              </w:rPr>
              <w:t xml:space="preserve"> sind oder nicht kann man den Prozess starten und killen.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708FFA11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</w:t>
            </w:r>
            <w:r w:rsidR="0025704A">
              <w:rPr>
                <w:rFonts w:ascii="Arial" w:hAnsi="Arial" w:cs="Arial"/>
                <w:color w:val="0070C0"/>
                <w:sz w:val="20"/>
              </w:rPr>
              <w:t xml:space="preserve">as Programm automatisiert den Startup oder kill Prozess von Prozessen die man </w:t>
            </w:r>
            <w:r w:rsidR="0025704A">
              <w:rPr>
                <w:rFonts w:ascii="Arial" w:hAnsi="Arial" w:cs="Arial"/>
                <w:color w:val="0070C0"/>
                <w:sz w:val="20"/>
              </w:rPr>
              <w:br/>
              <w:t>auswählt (e.g. Suchfeld)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36166A65" w:rsidR="0016494F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  <w:r w:rsidR="0025704A">
              <w:rPr>
                <w:rFonts w:ascii="Arial" w:hAnsi="Arial" w:cs="Arial"/>
                <w:color w:val="0070C0"/>
                <w:sz w:val="20"/>
              </w:rPr>
              <w:t xml:space="preserve"> keine</w:t>
            </w:r>
          </w:p>
          <w:p w14:paraId="5480A21C" w14:textId="7851A6BC" w:rsidR="0016494F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  <w:r w:rsidR="0025704A">
              <w:rPr>
                <w:rFonts w:ascii="Arial" w:hAnsi="Arial" w:cs="Arial"/>
                <w:color w:val="0070C0"/>
                <w:sz w:val="20"/>
              </w:rPr>
              <w:t xml:space="preserve"> Starten per PowerShell</w:t>
            </w:r>
          </w:p>
          <w:p w14:paraId="329E0B8B" w14:textId="3AC98192" w:rsidR="00A45DC7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  <w:r w:rsidR="0025704A">
              <w:rPr>
                <w:rFonts w:ascii="Arial" w:hAnsi="Arial" w:cs="Arial"/>
                <w:color w:val="0070C0"/>
                <w:sz w:val="20"/>
              </w:rPr>
              <w:t xml:space="preserve"> bei der "kill-</w:t>
            </w:r>
            <w:proofErr w:type="spellStart"/>
            <w:r w:rsidR="0025704A"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 w:rsidR="0025704A">
              <w:rPr>
                <w:rFonts w:ascii="Arial" w:hAnsi="Arial" w:cs="Arial"/>
                <w:color w:val="0070C0"/>
                <w:sz w:val="20"/>
              </w:rPr>
              <w:t xml:space="preserve">" Funktion kommt ein Fail Safe im Sinn von </w:t>
            </w:r>
            <w:r w:rsidR="0025704A">
              <w:rPr>
                <w:rFonts w:ascii="Arial" w:hAnsi="Arial" w:cs="Arial"/>
                <w:color w:val="0070C0"/>
                <w:sz w:val="20"/>
              </w:rPr>
              <w:br/>
              <w:t>"Sind Sie sicher?" Fenster</w:t>
            </w:r>
          </w:p>
          <w:p w14:paraId="66102ED1" w14:textId="62D54C64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25704A">
              <w:rPr>
                <w:rFonts w:ascii="Arial" w:hAnsi="Arial" w:cs="Arial"/>
                <w:color w:val="0070C0"/>
                <w:sz w:val="20"/>
              </w:rPr>
              <w:t xml:space="preserve"> nein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51F3FB3D" w14:textId="52A5D7AB" w:rsidR="00B73C39" w:rsidRDefault="00F60E46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7C9971" wp14:editId="0231FC39">
                  <wp:extent cx="5064760" cy="4332605"/>
                  <wp:effectExtent l="0" t="0" r="254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4760" cy="433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764C7" w14:textId="77777777" w:rsidR="00B73C39" w:rsidRDefault="00B73C39" w:rsidP="00F2567E">
            <w:pPr>
              <w:rPr>
                <w:rFonts w:cs="Arial"/>
                <w:color w:val="0070C0"/>
                <w:sz w:val="20"/>
              </w:rPr>
            </w:pPr>
          </w:p>
          <w:p w14:paraId="5F6CD69C" w14:textId="77777777" w:rsidR="0006588A" w:rsidRPr="007272DC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1606FF8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</w:t>
            </w:r>
            <w:r w:rsidR="00AD57D1">
              <w:rPr>
                <w:rFonts w:cs="Arial"/>
                <w:color w:val="0070C0"/>
                <w:sz w:val="20"/>
              </w:rPr>
              <w:t>das Suchfenster für die verschiedenen Prozesse mit der Auswahl werden wahrscheinlich die grössten Herausforderungen sein.</w:t>
            </w:r>
          </w:p>
        </w:tc>
      </w:tr>
      <w:tr w:rsidR="0016494F" w14:paraId="3BA60A33" w14:textId="77777777" w:rsidTr="729B858A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0E0FAC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0E0FAC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0E0FAC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0E0FAC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00A67E76" w:rsidR="00A47D35" w:rsidRDefault="00F60E4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Grid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Fenster mit Auswahlfunktion</w:t>
            </w:r>
          </w:p>
          <w:p w14:paraId="7811DA65" w14:textId="6CBB0203" w:rsidR="00A47D35" w:rsidRDefault="00F60E4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Kill/Restart Button</w:t>
            </w:r>
          </w:p>
          <w:p w14:paraId="26789B4B" w14:textId="553CDD77" w:rsidR="00A542EC" w:rsidRPr="00A542EC" w:rsidRDefault="00F60E4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Quit</w:t>
            </w:r>
            <w:proofErr w:type="spellEnd"/>
            <w:r>
              <w:rPr>
                <w:rFonts w:cs="Arial"/>
                <w:color w:val="0070C0"/>
                <w:sz w:val="20"/>
              </w:rPr>
              <w:t>-Button</w:t>
            </w:r>
          </w:p>
          <w:p w14:paraId="230CC31E" w14:textId="77777777" w:rsidR="0016494F" w:rsidRDefault="0016494F" w:rsidP="000E0FAC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0E0FAC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0E0FAC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0E0FAC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0E0FAC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0EFB8DBC" w14:textId="5BAB536C" w:rsidR="00400556" w:rsidRDefault="00B73C39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Bei der Kill Option ein Fail Safe in Form von einem extra Formular, wo man für Bestätigung gefragt wird.</w:t>
            </w:r>
          </w:p>
          <w:p w14:paraId="63791912" w14:textId="57959372" w:rsidR="00400556" w:rsidRDefault="00B73C39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Bestätigung das der Prozess erfolgreich </w:t>
            </w:r>
            <w:r w:rsidR="00F60E46">
              <w:rPr>
                <w:rFonts w:cs="Arial"/>
                <w:color w:val="0070C0"/>
                <w:sz w:val="20"/>
              </w:rPr>
              <w:t>gestartet</w:t>
            </w:r>
            <w:r>
              <w:rPr>
                <w:rFonts w:cs="Arial"/>
                <w:color w:val="0070C0"/>
                <w:sz w:val="20"/>
              </w:rPr>
              <w:t>/Gekillt wurde oder nicht</w:t>
            </w:r>
          </w:p>
          <w:p w14:paraId="46EBDBD3" w14:textId="77777777" w:rsidR="00F60E46" w:rsidRPr="00A542EC" w:rsidRDefault="00F60E4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0E0FAC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486903D7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486903D7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12E5F6D4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1B3AE1F5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486903D7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551B0C57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486903D7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439554A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486903D7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486903D7">
            <w:pPr>
              <w:pStyle w:val="berschrift2"/>
              <w:numPr>
                <w:ilvl w:val="1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486903D7">
              <w:rPr>
                <w:color w:val="7030A0"/>
                <w:sz w:val="22"/>
                <w:szCs w:val="22"/>
              </w:rPr>
              <w:t xml:space="preserve">Einzelaufgabe </w:t>
            </w:r>
            <w:r w:rsidR="008703E4" w:rsidRPr="486903D7">
              <w:rPr>
                <w:color w:val="7030A0"/>
                <w:sz w:val="22"/>
                <w:szCs w:val="22"/>
              </w:rPr>
              <w:t xml:space="preserve">2 (LB1) </w:t>
            </w:r>
            <w:r w:rsidR="005F23B7" w:rsidRPr="486903D7">
              <w:rPr>
                <w:color w:val="7030A0"/>
                <w:sz w:val="22"/>
                <w:szCs w:val="22"/>
              </w:rPr>
              <w:t>/</w:t>
            </w:r>
            <w:r w:rsidR="008703E4" w:rsidRPr="486903D7">
              <w:rPr>
                <w:color w:val="7030A0"/>
                <w:sz w:val="22"/>
                <w:szCs w:val="22"/>
              </w:rPr>
              <w:t xml:space="preserve"> 3 (LB2)</w:t>
            </w:r>
            <w:r w:rsidRPr="486903D7">
              <w:rPr>
                <w:color w:val="7030A0"/>
                <w:sz w:val="22"/>
                <w:szCs w:val="22"/>
              </w:rPr>
              <w:t>:</w:t>
            </w:r>
            <w: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B63296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486903D7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 w:themeFill="background1" w:themeFillShade="F2"/>
          </w:tcPr>
          <w:p w14:paraId="5915EF8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Textkrper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71000F2A" w14:textId="6999F2FA" w:rsidR="000A3F28" w:rsidRPr="00ED7719" w:rsidRDefault="000A3F28" w:rsidP="00240570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proofErr w:type="spellStart"/>
      <w:r w:rsidR="0035419A">
        <w:rPr>
          <w:color w:val="0070C0"/>
        </w:rPr>
        <w:t>Pictogramm</w:t>
      </w:r>
      <w:proofErr w:type="spellEnd"/>
      <w:r w:rsidR="0035419A">
        <w:rPr>
          <w:color w:val="0070C0"/>
        </w:rPr>
        <w:t xml:space="preserve">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 xml:space="preserve">, </w:t>
      </w:r>
      <w:proofErr w:type="spellStart"/>
      <w:r w:rsidR="0035419A">
        <w:rPr>
          <w:color w:val="0070C0"/>
        </w:rPr>
        <w:t>UseCase</w:t>
      </w:r>
      <w:proofErr w:type="spellEnd"/>
      <w:r w:rsidR="0035419A">
        <w:rPr>
          <w:color w:val="0070C0"/>
        </w:rPr>
        <w:t xml:space="preserve"> (</w:t>
      </w:r>
      <w:proofErr w:type="gramStart"/>
      <w:r w:rsidR="0035419A">
        <w:rPr>
          <w:color w:val="0070C0"/>
        </w:rPr>
        <w:t xml:space="preserve">API) </w:t>
      </w:r>
      <w:r w:rsidR="00C041CA">
        <w:rPr>
          <w:color w:val="0070C0"/>
        </w:rPr>
        <w:t xml:space="preserve"> zur</w:t>
      </w:r>
      <w:proofErr w:type="gramEnd"/>
      <w:r w:rsidR="00C041CA">
        <w:rPr>
          <w:color w:val="0070C0"/>
        </w:rPr>
        <w:t xml:space="preserve">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3453A67C" w14:textId="4C95FBC7" w:rsidR="003243A1" w:rsidRDefault="003243A1" w:rsidP="003243A1">
      <w:pPr>
        <w:pStyle w:val="berschrift2"/>
      </w:pPr>
      <w:r>
        <w:t>Graphische Benutzer Schnittstelle (GUI)</w:t>
      </w:r>
      <w:r w:rsidR="003B6907">
        <w:t xml:space="preserve"> zur Konfiguration des Ablaufs</w:t>
      </w:r>
    </w:p>
    <w:p w14:paraId="0826A643" w14:textId="7039D899" w:rsidR="003243A1" w:rsidRDefault="003243A1" w:rsidP="003243A1">
      <w:pPr>
        <w:pStyle w:val="Textkrper"/>
      </w:pPr>
      <w:r>
        <w:t>Das zu erwartende GU</w:t>
      </w:r>
      <w:r w:rsidR="00C835E8">
        <w:t>I</w:t>
      </w:r>
      <w:r>
        <w:t xml:space="preserve"> ist h</w:t>
      </w:r>
      <w:r w:rsidR="0061531E">
        <w:t>i</w:t>
      </w:r>
      <w:r>
        <w:t>er dargestellt:</w:t>
      </w:r>
    </w:p>
    <w:p w14:paraId="4DC50931" w14:textId="77777777" w:rsidR="003243A1" w:rsidRDefault="003243A1" w:rsidP="003243A1">
      <w:pPr>
        <w:pStyle w:val="Textkrper"/>
      </w:pPr>
      <w:r>
        <w:t>...</w:t>
      </w:r>
    </w:p>
    <w:p w14:paraId="1AFE8720" w14:textId="79278C4E" w:rsidR="003243A1" w:rsidRPr="000A3F28" w:rsidRDefault="003243A1" w:rsidP="003243A1">
      <w:pPr>
        <w:pStyle w:val="Textkrper"/>
        <w:rPr>
          <w:color w:val="0070C0"/>
        </w:rPr>
      </w:pPr>
      <w:r w:rsidRPr="000A3F28">
        <w:rPr>
          <w:color w:val="0070C0"/>
        </w:rPr>
        <w:t>(</w:t>
      </w:r>
      <w:proofErr w:type="gramStart"/>
      <w:r>
        <w:rPr>
          <w:color w:val="0070C0"/>
        </w:rPr>
        <w:t>GUI Formulare</w:t>
      </w:r>
      <w:proofErr w:type="gramEnd"/>
      <w:r w:rsidR="00925BC7">
        <w:rPr>
          <w:color w:val="0070C0"/>
        </w:rPr>
        <w:t xml:space="preserve"> mit Beschreibung</w:t>
      </w:r>
      <w:r w:rsidRPr="000A3F28">
        <w:rPr>
          <w:color w:val="0070C0"/>
        </w:rPr>
        <w:t>)</w:t>
      </w:r>
    </w:p>
    <w:p w14:paraId="3192A6CD" w14:textId="77777777" w:rsidR="003243A1" w:rsidRDefault="003243A1" w:rsidP="003243A1">
      <w:pPr>
        <w:pStyle w:val="Textkrper"/>
      </w:pPr>
    </w:p>
    <w:p w14:paraId="7DE66A24" w14:textId="09200E9E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528ABEA3" w:rsidR="00ED7719" w:rsidRDefault="00ED7719" w:rsidP="00ED7719">
      <w:pPr>
        <w:pStyle w:val="Textkrper"/>
      </w:pPr>
      <w:r>
        <w:t>...</w:t>
      </w:r>
    </w:p>
    <w:p w14:paraId="02CE3BEE" w14:textId="1234783D" w:rsidR="00B51326" w:rsidRDefault="00B51326" w:rsidP="00B51326">
      <w:pPr>
        <w:pStyle w:val="Textkrper"/>
      </w:pPr>
      <w:r>
        <w:t>Aus Administratorsicht ist folgender Ablauf des Programms zu erwarten:</w:t>
      </w:r>
    </w:p>
    <w:p w14:paraId="2FC06422" w14:textId="768DB830" w:rsidR="00B51326" w:rsidRDefault="00B51326" w:rsidP="00ED7719">
      <w:pPr>
        <w:pStyle w:val="Textkrper"/>
      </w:pPr>
      <w:r>
        <w:t>...</w:t>
      </w:r>
    </w:p>
    <w:p w14:paraId="78A35C02" w14:textId="1FCFD634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(PAP</w:t>
      </w:r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rFonts w:ascii="Wingdings" w:eastAsia="Wingdings" w:hAnsi="Wingdings" w:cs="Wingdings"/>
          <w:bCs/>
          <w:i/>
          <w:color w:val="FF0000"/>
          <w:lang w:eastAsia="de-DE"/>
        </w:rPr>
        <w:t>à</w:t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proofErr w:type="gramStart"/>
      <w:r w:rsidRPr="005C4340">
        <w:rPr>
          <w:b/>
          <w:bCs/>
          <w:color w:val="0070C0"/>
        </w:rPr>
        <w:t>UML Aktivitätsdiagramm</w:t>
      </w:r>
      <w:proofErr w:type="gramEnd"/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F8EA" w14:textId="77777777" w:rsidR="00F6234A" w:rsidRDefault="00F6234A">
      <w:r>
        <w:separator/>
      </w:r>
    </w:p>
  </w:endnote>
  <w:endnote w:type="continuationSeparator" w:id="0">
    <w:p w14:paraId="220B8FEF" w14:textId="77777777" w:rsidR="00F6234A" w:rsidRDefault="00F6234A">
      <w:r>
        <w:continuationSeparator/>
      </w:r>
    </w:p>
  </w:endnote>
  <w:endnote w:type="continuationNotice" w:id="1">
    <w:p w14:paraId="247DC792" w14:textId="77777777" w:rsidR="00F6234A" w:rsidRDefault="00F6234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94E1" w14:textId="77777777" w:rsidR="00283E3F" w:rsidRDefault="00283E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FCD9" w14:textId="77777777" w:rsidR="00283E3F" w:rsidRDefault="00283E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1DCD" w14:textId="77777777" w:rsidR="00F6234A" w:rsidRDefault="00F6234A">
      <w:r>
        <w:separator/>
      </w:r>
    </w:p>
  </w:footnote>
  <w:footnote w:type="continuationSeparator" w:id="0">
    <w:p w14:paraId="112B7A73" w14:textId="77777777" w:rsidR="00F6234A" w:rsidRDefault="00F6234A">
      <w:r>
        <w:continuationSeparator/>
      </w:r>
    </w:p>
  </w:footnote>
  <w:footnote w:type="continuationNotice" w:id="1">
    <w:p w14:paraId="7FB3B725" w14:textId="77777777" w:rsidR="00F6234A" w:rsidRDefault="00F6234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39D8" w14:textId="77777777" w:rsidR="00283E3F" w:rsidRDefault="00283E3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5B4D45CA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692D1D">
      <w:rPr>
        <w:color w:val="0070C0"/>
      </w:rPr>
      <w:t>?</w:t>
    </w:r>
    <w:r w:rsidR="003B2AD5">
      <w:rPr>
        <w:color w:val="0070C0"/>
      </w:rPr>
      <w:t xml:space="preserve"> Namen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5BF9" w14:textId="77777777" w:rsidR="00283E3F" w:rsidRDefault="00283E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09312">
    <w:abstractNumId w:val="8"/>
  </w:num>
  <w:num w:numId="2" w16cid:durableId="797451751">
    <w:abstractNumId w:val="26"/>
  </w:num>
  <w:num w:numId="3" w16cid:durableId="1265919561">
    <w:abstractNumId w:val="14"/>
  </w:num>
  <w:num w:numId="4" w16cid:durableId="1066957573">
    <w:abstractNumId w:val="24"/>
  </w:num>
  <w:num w:numId="5" w16cid:durableId="794757231">
    <w:abstractNumId w:val="24"/>
  </w:num>
  <w:num w:numId="6" w16cid:durableId="2059089611">
    <w:abstractNumId w:val="17"/>
  </w:num>
  <w:num w:numId="7" w16cid:durableId="2018842744">
    <w:abstractNumId w:val="11"/>
  </w:num>
  <w:num w:numId="8" w16cid:durableId="854999406">
    <w:abstractNumId w:val="16"/>
  </w:num>
  <w:num w:numId="9" w16cid:durableId="1444037162">
    <w:abstractNumId w:val="15"/>
  </w:num>
  <w:num w:numId="10" w16cid:durableId="1986231405">
    <w:abstractNumId w:val="13"/>
  </w:num>
  <w:num w:numId="11" w16cid:durableId="1355497843">
    <w:abstractNumId w:val="0"/>
  </w:num>
  <w:num w:numId="12" w16cid:durableId="1870292058">
    <w:abstractNumId w:val="18"/>
  </w:num>
  <w:num w:numId="13" w16cid:durableId="1345672274">
    <w:abstractNumId w:val="12"/>
  </w:num>
  <w:num w:numId="14" w16cid:durableId="1862428779">
    <w:abstractNumId w:val="19"/>
  </w:num>
  <w:num w:numId="15" w16cid:durableId="609432990">
    <w:abstractNumId w:val="10"/>
  </w:num>
  <w:num w:numId="16" w16cid:durableId="1959992939">
    <w:abstractNumId w:val="22"/>
  </w:num>
  <w:num w:numId="17" w16cid:durableId="474688891">
    <w:abstractNumId w:val="5"/>
  </w:num>
  <w:num w:numId="18" w16cid:durableId="1281842982">
    <w:abstractNumId w:val="3"/>
  </w:num>
  <w:num w:numId="19" w16cid:durableId="533541213">
    <w:abstractNumId w:val="25"/>
  </w:num>
  <w:num w:numId="20" w16cid:durableId="724060247">
    <w:abstractNumId w:val="7"/>
  </w:num>
  <w:num w:numId="21" w16cid:durableId="763040216">
    <w:abstractNumId w:val="9"/>
  </w:num>
  <w:num w:numId="22" w16cid:durableId="1133642006">
    <w:abstractNumId w:val="6"/>
  </w:num>
  <w:num w:numId="23" w16cid:durableId="1188107505">
    <w:abstractNumId w:val="1"/>
  </w:num>
  <w:num w:numId="24" w16cid:durableId="317000589">
    <w:abstractNumId w:val="4"/>
  </w:num>
  <w:num w:numId="25" w16cid:durableId="361247498">
    <w:abstractNumId w:val="20"/>
  </w:num>
  <w:num w:numId="26" w16cid:durableId="1858739009">
    <w:abstractNumId w:val="23"/>
  </w:num>
  <w:num w:numId="27" w16cid:durableId="1668753733">
    <w:abstractNumId w:val="21"/>
  </w:num>
  <w:num w:numId="28" w16cid:durableId="571552029">
    <w:abstractNumId w:val="2"/>
  </w:num>
  <w:num w:numId="29" w16cid:durableId="1006130854">
    <w:abstractNumId w:val="2"/>
  </w:num>
  <w:num w:numId="30" w16cid:durableId="16340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E0FAC"/>
    <w:rsid w:val="000F0FC0"/>
    <w:rsid w:val="000F55DF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5704A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D3431"/>
    <w:rsid w:val="007E02E6"/>
    <w:rsid w:val="007E1C3A"/>
    <w:rsid w:val="007E2BCE"/>
    <w:rsid w:val="008052A2"/>
    <w:rsid w:val="00817FD3"/>
    <w:rsid w:val="00824230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A7447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6198E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D57D1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73C39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32E4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60E46"/>
    <w:rsid w:val="00F6234A"/>
    <w:rsid w:val="00F72247"/>
    <w:rsid w:val="00F7323B"/>
    <w:rsid w:val="00F75655"/>
    <w:rsid w:val="00F76CED"/>
    <w:rsid w:val="00F80AB4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  <w:rsid w:val="02D6BA4C"/>
    <w:rsid w:val="1C9596DA"/>
    <w:rsid w:val="21E12A9B"/>
    <w:rsid w:val="222FC7AE"/>
    <w:rsid w:val="3F2AD574"/>
    <w:rsid w:val="41112123"/>
    <w:rsid w:val="486903D7"/>
    <w:rsid w:val="6B70D871"/>
    <w:rsid w:val="729B8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D6C68DE1-B184-4F3C-A950-0056C3FD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03B48A825F864CB86390A26CFA1C7F" ma:contentTypeVersion="17" ma:contentTypeDescription="Ein neues Dokument erstellen." ma:contentTypeScope="" ma:versionID="280c44f5ca0781e34190da14c0583c31">
  <xsd:schema xmlns:xsd="http://www.w3.org/2001/XMLSchema" xmlns:xs="http://www.w3.org/2001/XMLSchema" xmlns:p="http://schemas.microsoft.com/office/2006/metadata/properties" xmlns:ns2="b08028b5-6ec9-480c-8dc2-ee96f29b292e" xmlns:ns3="57909acd-fba9-4686-bfaa-6662ca569812" targetNamespace="http://schemas.microsoft.com/office/2006/metadata/properties" ma:root="true" ma:fieldsID="f8cba86dfc687702dad15cf30b7c72fb" ns2:_="" ns3:_="">
    <xsd:import namespace="b08028b5-6ec9-480c-8dc2-ee96f29b292e"/>
    <xsd:import namespace="57909acd-fba9-4686-bfaa-6662ca56981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Schreibfehlerkorrig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28b5-6ec9-480c-8dc2-ee96f29b29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Schreibfehlerkorrigiert" ma:index="23" nillable="true" ma:displayName="Schreibfehler korrigiert" ma:description="Schreibfehler in der Doku korrigiert und kurz aktualisiert. Originale Doku vor 08:10 abgegeben. :)" ma:format="Dropdown" ma:internalName="Schreibfehlerkorrigier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09acd-fba9-4686-bfaa-6662ca56981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101b7c-253d-4f1a-b9e8-8fef6b19531c}" ma:internalName="TaxCatchAll" ma:showField="CatchAllData" ma:web="57909acd-fba9-4686-bfaa-6662ca5698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909acd-fba9-4686-bfaa-6662ca569812" xsi:nil="true"/>
    <Schreibfehlerkorrigiert xmlns="b08028b5-6ec9-480c-8dc2-ee96f29b292e" xsi:nil="true"/>
    <lcf76f155ced4ddcb4097134ff3c332f xmlns="b08028b5-6ec9-480c-8dc2-ee96f29b292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6115CC-377E-4A00-9DB7-8A0587CA4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028b5-6ec9-480c-8dc2-ee96f29b292e"/>
    <ds:schemaRef ds:uri="57909acd-fba9-4686-bfaa-6662ca569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F985C-2018-423A-9B0F-75993ACE4C0D}">
  <ds:schemaRefs>
    <ds:schemaRef ds:uri="http://schemas.microsoft.com/office/2006/metadata/properties"/>
    <ds:schemaRef ds:uri="http://schemas.microsoft.com/office/infopath/2007/PartnerControls"/>
    <ds:schemaRef ds:uri="57909acd-fba9-4686-bfaa-6662ca569812"/>
    <ds:schemaRef ds:uri="b08028b5-6ec9-480c-8dc2-ee96f29b292e"/>
  </ds:schemaRefs>
</ds:datastoreItem>
</file>

<file path=customXml/itemProps3.xml><?xml version="1.0" encoding="utf-8"?>
<ds:datastoreItem xmlns:ds="http://schemas.openxmlformats.org/officeDocument/2006/customXml" ds:itemID="{A72F7EEC-47F1-40A2-8FB5-72CCE8020BC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7</Pages>
  <Words>607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Notter Rino, GHR-OSA-NEX-24</cp:lastModifiedBy>
  <cp:revision>2</cp:revision>
  <cp:lastPrinted>2009-09-07T09:22:00Z</cp:lastPrinted>
  <dcterms:created xsi:type="dcterms:W3CDTF">2023-12-19T09:40:00Z</dcterms:created>
  <dcterms:modified xsi:type="dcterms:W3CDTF">2023-12-19T09:40:00Z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0x0101006F03B48A825F864CB86390A26CFA1C7F</vt:lpwstr>
  </property>
  <property fmtid="{D5CDD505-2E9C-101B-9397-08002B2CF9AE}" pid="91" name="MediaServiceImageTags">
    <vt:lpwstr/>
  </property>
</Properties>
</file>