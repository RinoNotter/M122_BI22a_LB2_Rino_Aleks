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2AC" w:rsidP="00DE5F0A" w:rsidRDefault="00B902AC" w14:paraId="1E8587D1" w14:textId="77777777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:rsidTr="7D47141F" w14:paraId="4ECE31A7" w14:textId="77777777">
        <w:trPr>
          <w:trHeight w:val="919"/>
        </w:trPr>
        <w:tc>
          <w:tcPr>
            <w:tcW w:w="4678" w:type="dxa"/>
            <w:gridSpan w:val="2"/>
            <w:tcMar/>
          </w:tcPr>
          <w:p w:rsidRPr="00A97A53" w:rsidR="007A5B7F" w:rsidP="00410330" w:rsidRDefault="007A5B7F" w14:paraId="03B8320C" w14:textId="02463752">
            <w:pPr>
              <w:rPr>
                <w:sz w:val="18"/>
                <w:szCs w:val="18"/>
              </w:rPr>
            </w:pPr>
            <w:r w:rsidRPr="7D47141F" w:rsidR="1D76EEAE">
              <w:rPr>
                <w:sz w:val="18"/>
                <w:szCs w:val="18"/>
              </w:rPr>
              <w:t>Name:</w:t>
            </w:r>
            <w:r w:rsidRPr="7D47141F" w:rsidR="465FA5F3">
              <w:rPr>
                <w:sz w:val="18"/>
                <w:szCs w:val="18"/>
              </w:rPr>
              <w:t xml:space="preserve"> </w:t>
            </w:r>
            <w:r w:rsidRPr="7D47141F" w:rsidR="507F061B">
              <w:rPr>
                <w:sz w:val="18"/>
                <w:szCs w:val="18"/>
              </w:rPr>
              <w:t>Mikic</w:t>
            </w:r>
          </w:p>
        </w:tc>
        <w:tc>
          <w:tcPr>
            <w:tcW w:w="4678" w:type="dxa"/>
            <w:gridSpan w:val="2"/>
            <w:tcMar/>
          </w:tcPr>
          <w:p w:rsidRPr="00A97A53" w:rsidR="007A5B7F" w:rsidP="00410330" w:rsidRDefault="007A5B7F" w14:paraId="4C64B706" w14:textId="75BD062A">
            <w:pPr>
              <w:rPr>
                <w:sz w:val="18"/>
                <w:szCs w:val="18"/>
              </w:rPr>
            </w:pPr>
            <w:r w:rsidRPr="7D47141F" w:rsidR="1D76EEAE">
              <w:rPr>
                <w:sz w:val="18"/>
                <w:szCs w:val="18"/>
              </w:rPr>
              <w:t>Vorname:</w:t>
            </w:r>
            <w:r w:rsidRPr="7D47141F" w:rsidR="465FA5F3">
              <w:rPr>
                <w:sz w:val="18"/>
                <w:szCs w:val="18"/>
              </w:rPr>
              <w:t xml:space="preserve"> </w:t>
            </w:r>
            <w:r w:rsidRPr="7D47141F" w:rsidR="19C44BB4">
              <w:rPr>
                <w:sz w:val="18"/>
                <w:szCs w:val="18"/>
              </w:rPr>
              <w:t>Aleksandar</w:t>
            </w:r>
          </w:p>
        </w:tc>
      </w:tr>
      <w:tr w:rsidR="00B902AC" w:rsidTr="7D47141F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  <w:tcMar/>
          </w:tcPr>
          <w:p w:rsidRPr="00A97A53" w:rsidR="00B902AC" w:rsidP="00410330" w:rsidRDefault="00B902AC" w14:paraId="5753B0A7" w14:textId="77777777">
            <w:pPr>
              <w:rPr>
                <w:sz w:val="18"/>
                <w:szCs w:val="18"/>
              </w:rPr>
            </w:pPr>
          </w:p>
        </w:tc>
      </w:tr>
      <w:tr w:rsidR="00CD0832" w:rsidTr="7D47141F" w14:paraId="7A62086C" w14:textId="77777777">
        <w:trPr>
          <w:trHeight w:val="907"/>
        </w:trPr>
        <w:tc>
          <w:tcPr>
            <w:tcW w:w="3118" w:type="dxa"/>
            <w:tcMar/>
          </w:tcPr>
          <w:p w:rsidRPr="00A97A53" w:rsidR="00CD0832" w:rsidP="00410330" w:rsidRDefault="002C7A9F" w14:paraId="432C215A" w14:textId="14257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Pr="00A97A53" w:rsidR="00CD0832">
              <w:rPr>
                <w:sz w:val="18"/>
                <w:szCs w:val="18"/>
              </w:rPr>
              <w:t>datum</w:t>
            </w:r>
            <w:r w:rsidR="00CA050E">
              <w:rPr>
                <w:sz w:val="18"/>
                <w:szCs w:val="18"/>
              </w:rPr>
              <w:t>: 30.01.2024</w:t>
            </w:r>
          </w:p>
        </w:tc>
        <w:tc>
          <w:tcPr>
            <w:tcW w:w="3119" w:type="dxa"/>
            <w:gridSpan w:val="2"/>
            <w:tcMar/>
          </w:tcPr>
          <w:p w:rsidRPr="00A97A53" w:rsidR="00CD0832" w:rsidP="00410330" w:rsidRDefault="00CD0832" w14:paraId="0F0857A9" w14:textId="7B22F91F">
            <w:pPr>
              <w:rPr>
                <w:sz w:val="18"/>
                <w:szCs w:val="18"/>
              </w:rPr>
            </w:pPr>
            <w:proofErr w:type="gramStart"/>
            <w:r w:rsidRPr="00A97A53">
              <w:rPr>
                <w:sz w:val="18"/>
              </w:rPr>
              <w:t>Klasse:</w:t>
            </w:r>
            <w:r w:rsidR="00CA050E">
              <w:rPr>
                <w:sz w:val="18"/>
              </w:rPr>
              <w:t>Bi</w:t>
            </w:r>
            <w:proofErr w:type="gramEnd"/>
            <w:r w:rsidR="00CA050E">
              <w:rPr>
                <w:sz w:val="18"/>
              </w:rPr>
              <w:t>22a</w:t>
            </w:r>
          </w:p>
        </w:tc>
        <w:tc>
          <w:tcPr>
            <w:tcW w:w="3119" w:type="dxa"/>
            <w:tcMar/>
          </w:tcPr>
          <w:p w:rsidRPr="00A97A53" w:rsidR="00CD0832" w:rsidP="00410330" w:rsidRDefault="00CD0832" w14:paraId="4E179954" w14:textId="000019CE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BD03B8">
              <w:rPr>
                <w:sz w:val="18"/>
                <w:szCs w:val="18"/>
              </w:rPr>
              <w:t xml:space="preserve"> Rino &amp; Aleks</w:t>
            </w:r>
          </w:p>
        </w:tc>
      </w:tr>
    </w:tbl>
    <w:p w:rsidR="00DE5F0A" w:rsidP="000A7E6B" w:rsidRDefault="00DE5F0A" w14:paraId="02E7E337" w14:textId="77777777"/>
    <w:p w:rsidRPr="00F20189" w:rsidR="00DE5F0A" w:rsidP="00DE5F0A" w:rsidRDefault="00DE5F0A" w14:paraId="424793F6" w14:textId="77777777">
      <w:pPr>
        <w:pStyle w:val="berschrift1"/>
      </w:pPr>
      <w:bookmarkStart w:name="_Toc276541752" w:id="0"/>
      <w:r w:rsidRPr="00F20189">
        <w:t>Testbeschrieb</w:t>
      </w:r>
      <w:bookmarkEnd w:id="0"/>
      <w:r w:rsidRPr="00F20189">
        <w:t xml:space="preserve"> </w:t>
      </w:r>
    </w:p>
    <w:p w:rsidR="00DE5F0A" w:rsidP="00DE5F0A" w:rsidRDefault="00DE5F0A" w14:paraId="4F042865" w14:textId="077B4AB4">
      <w:pPr>
        <w:pStyle w:val="berschrift2"/>
      </w:pPr>
      <w:bookmarkStart w:name="_Toc276541753" w:id="1"/>
      <w:r w:rsidRPr="00BE7CC6">
        <w:t>Ziel des Tests</w:t>
      </w:r>
      <w:bookmarkEnd w:id="1"/>
    </w:p>
    <w:p w:rsidR="00927F21" w:rsidP="00927F21" w:rsidRDefault="006E26CB" w14:paraId="1FEDA1AD" w14:textId="3D36E495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Automations-Script</w:t>
      </w:r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:rsidR="003909EC" w:rsidP="00242760" w:rsidRDefault="00495822" w14:paraId="0B0BE52D" w14:textId="00F09736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:rsidR="00C62951" w:rsidP="00C62951" w:rsidRDefault="00C62951" w14:paraId="608132BD" w14:textId="77777777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:rsidR="00495822" w:rsidP="00242760" w:rsidRDefault="00F65D60" w14:paraId="371B47C8" w14:textId="2F805E7D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:rsidR="00205947" w:rsidP="00242760" w:rsidRDefault="00205947" w14:paraId="7FAE9487" w14:textId="6FF06E06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:rsidR="00242760" w:rsidP="00242760" w:rsidRDefault="003909EC" w14:paraId="38C7248F" w14:textId="46251723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:rsidRPr="00927F21" w:rsidR="003909EC" w:rsidP="00E256DA" w:rsidRDefault="003909EC" w14:paraId="64718219" w14:textId="77777777">
      <w:pPr>
        <w:pStyle w:val="Listenabsatz"/>
        <w:rPr>
          <w:lang w:eastAsia="de-DE"/>
        </w:rPr>
      </w:pPr>
    </w:p>
    <w:p w:rsidR="00DE5F0A" w:rsidP="00DE5F0A" w:rsidRDefault="00DE5F0A" w14:paraId="296D9506" w14:textId="7974B0F8">
      <w:pPr>
        <w:pStyle w:val="berschrift2"/>
      </w:pPr>
      <w:bookmarkStart w:name="_Toc276541754" w:id="2"/>
      <w:r w:rsidRPr="00BE7CC6">
        <w:t>Art des Tests</w:t>
      </w:r>
      <w:bookmarkEnd w:id="2"/>
    </w:p>
    <w:p w:rsidRPr="00927F21" w:rsidR="00927F21" w:rsidP="00927F21" w:rsidRDefault="00927F21" w14:paraId="0CB6156E" w14:textId="03C49F44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Blackbox-Test!</w:t>
      </w:r>
    </w:p>
    <w:p w:rsidR="00DE5F0A" w:rsidP="00DE5F0A" w:rsidRDefault="00DE5F0A" w14:paraId="3E5192E9" w14:textId="2ACC6128">
      <w:pPr>
        <w:pStyle w:val="berschrift2"/>
      </w:pPr>
      <w:bookmarkStart w:name="_Toc276541755" w:id="3"/>
      <w:r w:rsidRPr="00BE7CC6">
        <w:t>Verwendete Hilfsmittel</w:t>
      </w:r>
      <w:bookmarkEnd w:id="3"/>
    </w:p>
    <w:p w:rsidRPr="00927F21" w:rsidR="00927F21" w:rsidP="00927F21" w:rsidRDefault="00840DAC" w14:paraId="7DB813B8" w14:textId="2523FE82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Laufende Prozesse</w:t>
      </w:r>
    </w:p>
    <w:p w:rsidR="00DE5F0A" w:rsidP="7D47141F" w:rsidRDefault="00DE5F0A" w14:paraId="1E43C26E" w14:textId="024754EC">
      <w:pPr>
        <w:pStyle w:val="berschrift2"/>
        <w:rPr/>
      </w:pPr>
      <w:bookmarkStart w:name="_Toc276541757" w:id="4"/>
      <w:r w:rsidR="00DE5F0A">
        <w:rPr/>
        <w:t>Anforderung an das Testobjekt</w:t>
      </w:r>
      <w:bookmarkEnd w:id="4"/>
    </w:p>
    <w:p w:rsidRPr="00F2107F" w:rsidR="00927F21" w:rsidP="00F2107F" w:rsidRDefault="00927F21" w14:paraId="567F71BC" w14:textId="025AABE7">
      <w:pPr>
        <w:pStyle w:val="Listenabsatz"/>
        <w:rPr>
          <w:color w:val="4F81BD" w:themeColor="accent1"/>
          <w:lang w:eastAsia="de-DE"/>
        </w:rPr>
      </w:pPr>
      <w:r w:rsidRPr="7D47141F" w:rsidR="1D00F5A6">
        <w:rPr>
          <w:color w:val="4F81BD" w:themeColor="accent1" w:themeTint="FF" w:themeShade="FF"/>
          <w:lang w:eastAsia="de-DE"/>
        </w:rPr>
        <w:t>Die Anforderungen sind das Skript sollte einwandfrei funktionieren</w:t>
      </w:r>
    </w:p>
    <w:p w:rsidR="00DE5F0A" w:rsidP="00DE5F0A" w:rsidRDefault="00DE5F0A" w14:paraId="59E67865" w14:textId="646E7589">
      <w:pPr>
        <w:pStyle w:val="berschrift2"/>
        <w:rPr/>
      </w:pPr>
      <w:bookmarkStart w:name="_Toc276541756" w:id="5"/>
      <w:r w:rsidR="00DE5F0A">
        <w:rPr/>
        <w:t>Testvorg</w:t>
      </w:r>
      <w:bookmarkEnd w:id="5"/>
      <w:r w:rsidR="00DE5F0A">
        <w:rPr/>
        <w:t>aben</w:t>
      </w:r>
    </w:p>
    <w:p w:rsidRPr="0008361B" w:rsidR="0008361B" w:rsidP="0008361B" w:rsidRDefault="0008361B" w14:paraId="732B33C3" w14:textId="60E13E16">
      <w:pPr>
        <w:rPr>
          <w:lang w:eastAsia="de-DE"/>
        </w:rPr>
      </w:pPr>
      <w:r w:rsidRPr="7D47141F" w:rsidR="07AEE37D">
        <w:rPr>
          <w:lang w:eastAsia="de-DE"/>
        </w:rPr>
        <w:t xml:space="preserve">Laufende Prozesse, einen Kill Button und einen </w:t>
      </w:r>
      <w:r w:rsidRPr="7D47141F" w:rsidR="07AEE37D">
        <w:rPr>
          <w:lang w:eastAsia="de-DE"/>
        </w:rPr>
        <w:t>refresh</w:t>
      </w:r>
      <w:r w:rsidRPr="7D47141F" w:rsidR="07AEE37D">
        <w:rPr>
          <w:lang w:eastAsia="de-DE"/>
        </w:rPr>
        <w:t xml:space="preserve"> </w:t>
      </w:r>
    </w:p>
    <w:p w:rsidR="00DE5F0A" w:rsidP="00DE5F0A" w:rsidRDefault="00DE5F0A" w14:paraId="78B08D3E" w14:textId="2B2062F2">
      <w:pPr>
        <w:pStyle w:val="berschrift2"/>
        <w:rPr/>
      </w:pPr>
      <w:bookmarkStart w:name="_Toc276541758" w:id="6"/>
      <w:r w:rsidR="00DE5F0A">
        <w:rPr/>
        <w:t>Abbruchkriterien</w:t>
      </w:r>
      <w:bookmarkEnd w:id="6"/>
    </w:p>
    <w:p w:rsidRPr="00927F21" w:rsidR="00927F21" w:rsidP="00927F21" w:rsidRDefault="00927F21" w14:paraId="14809789" w14:textId="40D981B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(Rote Fehlermeldungen in der Konsole)</w:t>
      </w:r>
    </w:p>
    <w:p w:rsidRPr="00927F21" w:rsidR="00927F21" w:rsidP="00927F21" w:rsidRDefault="00DE5F0A" w14:paraId="0EE57CC7" w14:textId="2C8D838A">
      <w:pPr>
        <w:pStyle w:val="berschrift2"/>
        <w:rPr/>
      </w:pPr>
      <w:bookmarkStart w:name="_Toc276541759" w:id="7"/>
      <w:r w:rsidR="00DE5F0A">
        <w:rPr/>
        <w:t>Weiteres</w:t>
      </w:r>
      <w:bookmarkEnd w:id="7"/>
    </w:p>
    <w:p w:rsidRPr="006A2E2E" w:rsidR="00DE5F0A" w:rsidP="00DE5F0A" w:rsidRDefault="006A2E2E" w14:paraId="19262B13" w14:textId="2631850D">
      <w:pPr>
        <w:rPr>
          <w:color w:val="4F81BD" w:themeColor="accent1"/>
        </w:rPr>
      </w:pPr>
      <w:r w:rsidRPr="006A2E2E">
        <w:rPr>
          <w:color w:val="4F81BD" w:themeColor="accent1"/>
        </w:rPr>
        <w:t>(</w:t>
      </w:r>
      <w:r>
        <w:rPr>
          <w:color w:val="4F81BD" w:themeColor="accent1"/>
        </w:rPr>
        <w:t>Nur in Firma lauffähig ...</w:t>
      </w:r>
      <w:r w:rsidR="00DB18FF">
        <w:rPr>
          <w:color w:val="4F81BD" w:themeColor="accent1"/>
        </w:rPr>
        <w:t xml:space="preserve"> </w:t>
      </w:r>
      <w:r w:rsidRPr="00DB18FF" w:rsidR="00DB18FF">
        <w:rPr>
          <w:rFonts w:ascii="Wingdings" w:hAnsi="Wingdings" w:eastAsia="Wingdings" w:cs="Wingdings"/>
          <w:color w:val="4F81BD" w:themeColor="accent1"/>
        </w:rPr>
        <w:t>à</w:t>
      </w:r>
      <w:r w:rsidR="00DB18FF">
        <w:rPr>
          <w:color w:val="4F81BD" w:themeColor="accent1"/>
        </w:rPr>
        <w:t xml:space="preserve"> Screencast</w:t>
      </w:r>
      <w:r w:rsidRPr="006A2E2E">
        <w:rPr>
          <w:color w:val="4F81BD" w:themeColor="accent1"/>
        </w:rPr>
        <w:t>)</w:t>
      </w:r>
    </w:p>
    <w:p w:rsidRPr="00F20189" w:rsidR="00DE5F0A" w:rsidP="00114B80" w:rsidRDefault="00DE5F0A" w14:paraId="684F4A3F" w14:textId="77777777">
      <w:pPr>
        <w:pStyle w:val="berschrift1"/>
        <w:numPr>
          <w:ilvl w:val="0"/>
          <w:numId w:val="0"/>
        </w:numPr>
        <w:ind w:left="1134" w:hanging="1134"/>
      </w:pPr>
      <w:bookmarkStart w:name="_Toc441971807" w:id="8"/>
      <w:r w:rsidRPr="00F20189">
        <w:br w:type="page"/>
      </w:r>
      <w:bookmarkStart w:name="_Toc276541760" w:id="9"/>
      <w:r w:rsidRPr="00F20189"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:rsidRPr="00F20189" w:rsidR="00DE5F0A" w:rsidP="00DE5F0A" w:rsidRDefault="00DE5F0A" w14:paraId="44E044A1" w14:textId="77777777"/>
    <w:tbl>
      <w:tblPr>
        <w:tblW w:w="960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Pr="00F20189" w:rsidR="00DE5F0A" w:rsidTr="7D47141F" w14:paraId="02E55BEB" w14:textId="77777777">
        <w:tc>
          <w:tcPr>
            <w:tcW w:w="4068" w:type="dxa"/>
            <w:tcMar/>
          </w:tcPr>
          <w:p w:rsidRPr="00F20189" w:rsidR="00DE5F0A" w:rsidP="00071867" w:rsidRDefault="00DE5F0A" w14:paraId="6AB5A3FC" w14:textId="1A9D15AA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  <w:tcMar/>
          </w:tcPr>
          <w:p w:rsidRPr="00F20189" w:rsidR="00DE5F0A" w:rsidP="00071867" w:rsidRDefault="005D48C0" w14:paraId="5560F009" w14:textId="61390B2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Prozesse Verwalten</w:t>
            </w:r>
          </w:p>
        </w:tc>
      </w:tr>
      <w:tr w:rsidRPr="00F20189" w:rsidR="00DE5F0A" w:rsidTr="7D47141F" w14:paraId="6F089566" w14:textId="77777777">
        <w:tc>
          <w:tcPr>
            <w:tcW w:w="4068" w:type="dxa"/>
            <w:tcMar/>
          </w:tcPr>
          <w:p w:rsidRPr="00F20189" w:rsidR="00DE5F0A" w:rsidP="00A96F65" w:rsidRDefault="00DE5F0A" w14:paraId="611C316E" w14:textId="1016A6D2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  <w:tcMar/>
          </w:tcPr>
          <w:p w:rsidRPr="00F20189" w:rsidR="00DE5F0A" w:rsidP="00071867" w:rsidRDefault="00477B63" w14:paraId="11A12B58" w14:textId="7C2E6474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Windows Powershell</w:t>
            </w:r>
          </w:p>
        </w:tc>
      </w:tr>
      <w:tr w:rsidRPr="00F20189" w:rsidR="00DE5F0A" w:rsidTr="7D47141F" w14:paraId="45A4FAFF" w14:textId="77777777">
        <w:tc>
          <w:tcPr>
            <w:tcW w:w="4068" w:type="dxa"/>
            <w:tcMar/>
          </w:tcPr>
          <w:p w:rsidRPr="00F20189" w:rsidR="00DE5F0A" w:rsidP="001222EE" w:rsidRDefault="00DE5F0A" w14:paraId="3758605E" w14:textId="161791B6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  <w:tcMar/>
          </w:tcPr>
          <w:p w:rsidRPr="00F20189" w:rsidR="00DE5F0A" w:rsidP="00071867" w:rsidRDefault="005D48C0" w14:paraId="5475C8CB" w14:textId="27E65E7E">
            <w:pPr>
              <w:spacing w:before="40" w:after="40"/>
              <w:rPr>
                <w:i/>
                <w:iCs/>
              </w:rPr>
            </w:pPr>
            <w:r>
              <w:object w:dxaOrig="1508" w:dyaOrig="983" w14:anchorId="4DCE571B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7" style="width:75.5pt;height:49pt" o:ole="" type="#_x0000_t75">
                  <v:imagedata o:title="" r:id="rId11"/>
                </v:shape>
                <o:OLEObject Type="Embed" ProgID="Package" ShapeID="_x0000_i1027" DrawAspect="Icon" ObjectID="_1768118645" r:id="rId12"/>
              </w:object>
            </w:r>
            <w:r>
              <w:object w:dxaOrig="1508" w:dyaOrig="983" w14:anchorId="7FF08AD6">
                <v:shape id="_x0000_i1026" style="width:75.5pt;height:49pt" o:ole="" type="#_x0000_t75">
                  <v:imagedata o:title="" r:id="rId13"/>
                </v:shape>
                <o:OLEObject Type="Embed" ProgID="Package" ShapeID="_x0000_i1026" DrawAspect="Icon" ObjectID="_1768118646" r:id="rId14"/>
              </w:object>
            </w:r>
            <w:r>
              <w:object w:dxaOrig="1508" w:dyaOrig="983" w14:anchorId="4A0B2063">
                <v:shape id="_x0000_i1025" style="width:75.5pt;height:49pt" o:ole="" type="#_x0000_t75">
                  <v:imagedata o:title="" r:id="rId15"/>
                </v:shape>
                <o:OLEObject Type="Embed" ProgID="Package" ShapeID="_x0000_i1025" DrawAspect="Icon" ObjectID="_1768118647" r:id="rId16"/>
              </w:object>
            </w:r>
          </w:p>
        </w:tc>
      </w:tr>
      <w:tr w:rsidRPr="00F20189" w:rsidR="00DE5F0A" w:rsidTr="7D47141F" w14:paraId="0068778C" w14:textId="77777777">
        <w:tc>
          <w:tcPr>
            <w:tcW w:w="4068" w:type="dxa"/>
            <w:tcMar/>
          </w:tcPr>
          <w:p w:rsidRPr="00F20189" w:rsidR="00DE5F0A" w:rsidP="001222EE" w:rsidRDefault="00DE5F0A" w14:paraId="07C83736" w14:textId="79856AD2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  <w:tcMar/>
          </w:tcPr>
          <w:p w:rsidRPr="00F20189" w:rsidR="00DE5F0A" w:rsidP="00071867" w:rsidRDefault="005D48C0" w14:paraId="26FAD920" w14:textId="72A91DA6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Pr="00F20189" w:rsidR="00DE5F0A" w:rsidTr="7D47141F" w14:paraId="7B596E66" w14:textId="77777777">
        <w:tc>
          <w:tcPr>
            <w:tcW w:w="4068" w:type="dxa"/>
            <w:tcMar/>
          </w:tcPr>
          <w:p w:rsidRPr="00F20189" w:rsidR="00DE5F0A" w:rsidP="00071867" w:rsidRDefault="00DE5F0A" w14:paraId="42BEDDF2" w14:textId="7777777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color="auto" w:sz="6" w:space="0"/>
            </w:tcBorders>
            <w:tcMar/>
          </w:tcPr>
          <w:p w:rsidRPr="00F20189" w:rsidR="00DE5F0A" w:rsidP="7D47141F" w:rsidRDefault="004E47A4" w14:paraId="2F556D93" w14:textId="6584453A">
            <w:pPr>
              <w:pStyle w:val="Standard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7D47141F" w:rsidR="169A5F42">
              <w:rPr>
                <w:i w:val="1"/>
                <w:iCs w:val="1"/>
              </w:rPr>
              <w:t>Aleksandar Mikic</w:t>
            </w:r>
          </w:p>
        </w:tc>
      </w:tr>
      <w:tr w:rsidRPr="00F20189" w:rsidR="00DE5F0A" w:rsidTr="7D47141F" w14:paraId="466D8EC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20189" w:rsidR="00DE5F0A" w:rsidP="00071867" w:rsidRDefault="00DE5F0A" w14:paraId="30ED42A1" w14:textId="7777777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087F2A" w:rsidR="00DE5F0A" w:rsidP="00071867" w:rsidRDefault="005D48C0" w14:paraId="1921F2D5" w14:textId="54FD744C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30.01.24</w:t>
            </w:r>
          </w:p>
        </w:tc>
      </w:tr>
      <w:tr w:rsidRPr="00F20189" w:rsidR="00DE5F0A" w:rsidTr="7D47141F" w14:paraId="5E49BFE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20189" w:rsidR="00DE5F0A" w:rsidP="00071867" w:rsidRDefault="00DE5F0A" w14:paraId="740B2103" w14:textId="1247E70F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087F2A" w:rsidR="00DE5F0A" w:rsidP="00071867" w:rsidRDefault="005D48C0" w14:paraId="69FE5D2F" w14:textId="4C89DA59">
            <w:pPr>
              <w:spacing w:before="40" w:after="40"/>
              <w:rPr>
                <w:highlight w:val="yellow"/>
              </w:rPr>
            </w:pPr>
            <w:r w:rsidRPr="7D47141F" w:rsidR="5CB30680">
              <w:rPr>
                <w:highlight w:val="yellow"/>
              </w:rPr>
              <w:t>Rino Notter</w:t>
            </w:r>
          </w:p>
        </w:tc>
      </w:tr>
    </w:tbl>
    <w:p w:rsidRPr="00F20189" w:rsidR="00DE5F0A" w:rsidP="00DE5F0A" w:rsidRDefault="00DE5F0A" w14:paraId="4E539CA4" w14:textId="77777777"/>
    <w:p w:rsidRPr="00AC7E40" w:rsidR="00DE5F0A" w:rsidP="00E81AD5" w:rsidRDefault="00DE5F0A" w14:paraId="24E5A1D6" w14:textId="6A2944D6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name="_Toc276541762" w:id="10"/>
      <w:bookmarkStart w:name="_Toc441971811" w:id="11"/>
      <w:r>
        <w:t>Testgruppe &lt;&lt;A&gt;&gt;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Pr="00F20189" w:rsidR="00DE5F0A" w:rsidTr="7D47141F" w14:paraId="7459492A" w14:textId="77777777">
        <w:trPr>
          <w:tblHeader/>
        </w:trPr>
        <w:tc>
          <w:tcPr>
            <w:tcW w:w="955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C7E40" w:rsidR="00DE5F0A" w:rsidP="001222EE" w:rsidRDefault="00DE5F0A" w14:paraId="4234882F" w14:textId="3F513552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B68BC">
              <w:rPr>
                <w:color w:val="008000"/>
              </w:rPr>
              <w:t>Skript testversuch</w:t>
            </w:r>
          </w:p>
        </w:tc>
      </w:tr>
      <w:tr w:rsidRPr="00F20189" w:rsidR="00DE5F0A" w:rsidTr="7D47141F" w14:paraId="08900412" w14:textId="77777777">
        <w:trPr>
          <w:tblHeader/>
        </w:trPr>
        <w:tc>
          <w:tcPr>
            <w:tcW w:w="955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C7E40" w:rsidR="00DE5F0A" w:rsidP="001222EE" w:rsidRDefault="00DE5F0A" w14:paraId="2058C526" w14:textId="10EA553D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4B68BC">
              <w:rPr>
                <w:color w:val="008000"/>
              </w:rPr>
              <w:t xml:space="preserve">Schauen, ob das Skript richtig </w:t>
            </w:r>
            <w:r w:rsidR="00114B80">
              <w:rPr>
                <w:color w:val="008000"/>
              </w:rPr>
              <w:t>funktioniert,</w:t>
            </w:r>
          </w:p>
        </w:tc>
      </w:tr>
      <w:tr w:rsidRPr="00F20189" w:rsidR="00DE5F0A" w:rsidTr="7D47141F" w14:paraId="444EB1D9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17F8E209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42042F4A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3596F051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DE5F0A" w14:paraId="7A8E235F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286A4C" w:rsidR="00DE5F0A" w:rsidP="00071867" w:rsidRDefault="00DE5F0A" w14:paraId="39EFEC72" w14:textId="7777777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rFonts w:ascii="Wingdings" w:hAnsi="Wingdings" w:eastAsia="Wingdings" w:cs="Wingdings"/>
                <w:b/>
                <w:bCs/>
                <w:color w:val="008000"/>
                <w:sz w:val="40"/>
                <w:szCs w:val="40"/>
              </w:rPr>
              <w:t>C</w:t>
            </w:r>
          </w:p>
        </w:tc>
      </w:tr>
      <w:tr w:rsidRPr="00F20189" w:rsidR="00DE5F0A" w:rsidTr="7D47141F" w14:paraId="56907F21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1A09A2E8" w14:textId="77777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E5F0A" w:rsidP="00071867" w:rsidRDefault="008F39AA" w14:paraId="3FA53AAA" w14:textId="77777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Skript ausführen klicken</w:t>
            </w:r>
          </w:p>
          <w:p w:rsidRPr="00F20189" w:rsidR="008F39AA" w:rsidP="00071867" w:rsidRDefault="008F39AA" w14:paraId="7EBB6649" w14:textId="34CD516F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(ok)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8F39AA" w14:paraId="764FEDB6" w14:textId="39E3290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Hauptfenster mit allen aktiven Prozessen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9247D7" w:rsidR="00DE5F0A" w:rsidP="7D47141F" w:rsidRDefault="008F39AA" w14:paraId="735F4E3C" w14:textId="2F1E500B">
            <w:pPr>
              <w:spacing w:before="40" w:after="40"/>
              <w:rPr>
                <w:i w:val="1"/>
                <w:iCs w:val="1"/>
              </w:rPr>
            </w:pPr>
            <w:r w:rsidRPr="7D47141F" w:rsidR="7C53683E">
              <w:rPr>
                <w:i w:val="1"/>
                <w:iCs w:val="1"/>
              </w:rPr>
              <w:t>Test fehlgeschlagen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8F39AA" w14:paraId="2A493C06" w14:textId="2C1AB6EA">
            <w:pPr>
              <w:spacing w:before="40" w:after="40"/>
              <w:rPr>
                <w:b w:val="1"/>
                <w:bCs w:val="1"/>
              </w:rPr>
            </w:pPr>
          </w:p>
        </w:tc>
      </w:tr>
      <w:tr w:rsidRPr="00F20189" w:rsidR="00DE5F0A" w:rsidTr="7D47141F" w14:paraId="4F2C1553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E5F0A" w:rsidP="00071867" w:rsidRDefault="00DE5F0A" w14:paraId="006A03BD" w14:textId="77777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E5F0A" w:rsidP="00071867" w:rsidRDefault="008F39AA" w14:paraId="3F0EBA70" w14:textId="77777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 anklicken und auf Kill klicken</w:t>
            </w:r>
          </w:p>
          <w:p w:rsidRPr="00F20189" w:rsidR="004B68BC" w:rsidP="00071867" w:rsidRDefault="004B68BC" w14:paraId="7E1E089A" w14:textId="071363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(ok)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E5F0A" w:rsidP="00071867" w:rsidRDefault="004B68BC" w14:paraId="788D97C7" w14:textId="4F16191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Benachrichtigung,</w:t>
            </w:r>
            <w:r w:rsidR="008F39AA">
              <w:rPr>
                <w:b/>
                <w:bCs/>
              </w:rPr>
              <w:t xml:space="preserve"> ob du dir sicher bist</w:t>
            </w:r>
          </w:p>
          <w:p w:rsidRPr="00F20189" w:rsidR="004B68BC" w:rsidP="00071867" w:rsidRDefault="004B68BC" w14:paraId="613CFCD2" w14:textId="7114817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(ok)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4B68BC" w:rsidP="004B68BC" w:rsidRDefault="004B68BC" w14:paraId="2B9A9560" w14:textId="16FE6F93">
            <w:pPr>
              <w:spacing w:before="40" w:after="40"/>
              <w:rPr>
                <w:b w:val="1"/>
                <w:bCs w:val="1"/>
              </w:rPr>
            </w:pPr>
            <w:r w:rsidRPr="7D47141F" w:rsidR="67EED57D">
              <w:rPr>
                <w:b w:val="1"/>
                <w:bCs w:val="1"/>
              </w:rPr>
              <w:t>Test fehlgeschlagen</w:t>
            </w:r>
          </w:p>
          <w:p w:rsidRPr="005106E5" w:rsidR="00DE5F0A" w:rsidP="00071867" w:rsidRDefault="00DE5F0A" w14:paraId="7BBBFCB2" w14:textId="41AD1247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4B68BC" w14:paraId="75DA34E4" w14:textId="3AAA42BD">
            <w:pPr>
              <w:spacing w:before="40" w:after="40"/>
              <w:rPr>
                <w:b w:val="1"/>
                <w:bCs w:val="1"/>
              </w:rPr>
            </w:pPr>
          </w:p>
        </w:tc>
      </w:tr>
      <w:tr w:rsidRPr="00F20189" w:rsidR="00DE5F0A" w:rsidTr="7D47141F" w14:paraId="0DB44FE9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E5F0A" w:rsidP="00071867" w:rsidRDefault="004B68BC" w14:paraId="693AECCA" w14:textId="5AA13A1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E5F0A" w:rsidP="00071867" w:rsidRDefault="004B68BC" w14:paraId="28368130" w14:textId="495D6E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Ja beantworten, um den Prozess zu schliessen oder nein zum Abbrechen (ok)</w:t>
            </w:r>
          </w:p>
          <w:p w:rsidR="004B68BC" w:rsidP="00071867" w:rsidRDefault="004B68BC" w14:paraId="149AE0D8" w14:textId="51E70EF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4B68BC" w14:paraId="14B081AF" w14:textId="497CE94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Der Prozess schliesst sich oder du brichst die Aktion ab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4B68BC" w14:paraId="526BC76D" w14:textId="3690A1E8">
            <w:pPr>
              <w:spacing w:before="40" w:after="40"/>
              <w:rPr>
                <w:b w:val="1"/>
                <w:bCs w:val="1"/>
              </w:rPr>
            </w:pPr>
            <w:r w:rsidRPr="7D47141F" w:rsidR="624A3D22">
              <w:rPr>
                <w:b w:val="1"/>
                <w:bCs w:val="1"/>
              </w:rPr>
              <w:t>Test Fehlgeschlagen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4B68BC" w14:paraId="0BCE8AED" w14:textId="7935C6D5">
            <w:pPr>
              <w:spacing w:before="40" w:after="40"/>
              <w:rPr>
                <w:b w:val="1"/>
                <w:bCs w:val="1"/>
              </w:rPr>
            </w:pPr>
          </w:p>
        </w:tc>
      </w:tr>
    </w:tbl>
    <w:p w:rsidRPr="00F20189" w:rsidR="00DE5F0A" w:rsidP="00DE5F0A" w:rsidRDefault="00DE5F0A" w14:paraId="1BB093FF" w14:textId="77777777"/>
    <w:p w:rsidR="00DE5F0A" w:rsidP="00DE5F0A" w:rsidRDefault="00DE5F0A" w14:paraId="602A5E26" w14:textId="77777777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name="_Toc276541763" w:id="12"/>
      <w:r>
        <w:t>Testgruppe &lt;&lt;B&gt;&gt;</w:t>
      </w:r>
      <w:bookmarkEnd w:id="12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Pr="00F20189" w:rsidR="00DE5F0A" w:rsidTr="7D47141F" w14:paraId="3B24FC73" w14:textId="77777777">
        <w:trPr>
          <w:tblHeader/>
        </w:trPr>
        <w:tc>
          <w:tcPr>
            <w:tcW w:w="955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C7E40" w:rsidR="00DE5F0A" w:rsidP="00071867" w:rsidRDefault="00DE5F0A" w14:paraId="546AC0B4" w14:textId="60C53E20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114B80">
              <w:rPr>
                <w:color w:val="008000"/>
              </w:rPr>
              <w:t>Fehlermeldungen überprüfen</w:t>
            </w:r>
          </w:p>
          <w:p w:rsidRPr="00AC7E40" w:rsidR="00DE5F0A" w:rsidP="00071867" w:rsidRDefault="00DE5F0A" w14:paraId="1E6F9E9F" w14:textId="77777777">
            <w:pPr>
              <w:rPr>
                <w:color w:val="008000"/>
              </w:rPr>
            </w:pPr>
          </w:p>
        </w:tc>
      </w:tr>
      <w:tr w:rsidRPr="00F20189" w:rsidR="00DE5F0A" w:rsidTr="7D47141F" w14:paraId="2C51D293" w14:textId="77777777">
        <w:trPr>
          <w:tblHeader/>
        </w:trPr>
        <w:tc>
          <w:tcPr>
            <w:tcW w:w="955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C7E40" w:rsidR="00DE5F0A" w:rsidP="001222EE" w:rsidRDefault="00DE5F0A" w14:paraId="14F59495" w14:textId="4E813609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114B80">
              <w:rPr>
                <w:color w:val="008000"/>
              </w:rPr>
              <w:t>Überprüfung auf Fehlermeldungen</w:t>
            </w:r>
          </w:p>
        </w:tc>
      </w:tr>
      <w:tr w:rsidRPr="00F20189" w:rsidR="00DE5F0A" w:rsidTr="7D47141F" w14:paraId="774EA8BE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5A081EF4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04985069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6251707C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DE5F0A" w14:paraId="6955228E" w14:textId="7777777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286A4C" w:rsidR="00DE5F0A" w:rsidP="00071867" w:rsidRDefault="00DE5F0A" w14:paraId="021B95CE" w14:textId="7777777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rFonts w:ascii="Wingdings" w:hAnsi="Wingdings" w:eastAsia="Wingdings" w:cs="Wingdings"/>
                <w:b/>
                <w:bCs/>
                <w:color w:val="008000"/>
                <w:sz w:val="40"/>
                <w:szCs w:val="40"/>
              </w:rPr>
              <w:t>C</w:t>
            </w:r>
          </w:p>
        </w:tc>
      </w:tr>
      <w:tr w:rsidRPr="00F20189" w:rsidR="00DE5F0A" w:rsidTr="7D47141F" w14:paraId="5537FB8F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DE5F0A" w14:paraId="1FAC87F9" w14:textId="77777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B35321" w14:paraId="38E92B1B" w14:textId="69484A0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Ausführen vom Skript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DE5F0A" w:rsidP="00071867" w:rsidRDefault="00B35321" w14:paraId="642787DE" w14:textId="5FA6604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B35321" w14:paraId="5B94406A" w14:textId="76D1471E">
            <w:pPr>
              <w:spacing w:before="40" w:after="40"/>
              <w:rPr>
                <w:b w:val="1"/>
                <w:bCs w:val="1"/>
              </w:rPr>
            </w:pPr>
            <w:r w:rsidRPr="7D47141F" w:rsidR="3A825468">
              <w:rPr>
                <w:b w:val="1"/>
                <w:bCs w:val="1"/>
              </w:rPr>
              <w:t>Fehler kein Skript vorhanden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DE5F0A" w:rsidP="00071867" w:rsidRDefault="00B35321" w14:paraId="61780A82" w14:textId="32DBFC68">
            <w:pPr>
              <w:spacing w:before="40" w:after="40"/>
              <w:rPr>
                <w:b w:val="1"/>
                <w:bCs w:val="1"/>
              </w:rPr>
            </w:pPr>
          </w:p>
        </w:tc>
      </w:tr>
      <w:tr w:rsidRPr="00F20189" w:rsidR="001222EE" w:rsidTr="7D47141F" w14:paraId="4E857624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1222EE" w:rsidP="00A862D9" w:rsidRDefault="001222EE" w14:paraId="7B5A47DD" w14:textId="75CE7CC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1222EE" w:rsidP="00A862D9" w:rsidRDefault="00B35321" w14:paraId="5183F074" w14:textId="0D13C93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Prozesse werden angezeigt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1222EE" w:rsidP="00A862D9" w:rsidRDefault="00B35321" w14:paraId="4DAC860E" w14:textId="5D674E7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5106E5" w:rsidR="001222EE" w:rsidP="7D47141F" w:rsidRDefault="00B35321" w14:paraId="6E9FA0D9" w14:textId="6A367BBE">
            <w:pPr>
              <w:spacing w:before="40" w:after="40"/>
            </w:pPr>
            <w:r w:rsidR="1086C3ED">
              <w:rPr/>
              <w:t xml:space="preserve">Fehler konnte nicht </w:t>
            </w:r>
            <w:r w:rsidR="7F099DDB">
              <w:rPr/>
              <w:t>getestet</w:t>
            </w:r>
            <w:r w:rsidR="1086C3ED">
              <w:rPr/>
              <w:t xml:space="preserve"> werden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1222EE" w:rsidP="00A862D9" w:rsidRDefault="00B35321" w14:paraId="7CEA95E5" w14:textId="2DA79E84">
            <w:pPr>
              <w:spacing w:before="40" w:after="40"/>
              <w:rPr>
                <w:b w:val="1"/>
                <w:bCs w:val="1"/>
              </w:rPr>
            </w:pPr>
          </w:p>
        </w:tc>
      </w:tr>
      <w:tr w:rsidRPr="00F20189" w:rsidR="001222EE" w:rsidTr="7D47141F" w14:paraId="00BA0EBE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1222EE" w:rsidP="00A862D9" w:rsidRDefault="00552A65" w14:paraId="711217F8" w14:textId="5E26B2F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B3 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1222EE" w:rsidP="00A862D9" w:rsidRDefault="00552A65" w14:paraId="5E2E7D94" w14:textId="7578854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 anklicken und kill ausführen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Pr="00F20189" w:rsidR="001222EE" w:rsidP="00A862D9" w:rsidRDefault="00552A65" w14:paraId="3894739A" w14:textId="14EBA60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1222EE" w:rsidP="00A862D9" w:rsidRDefault="00552A65" w14:paraId="3223B6CF" w14:textId="7F185671">
            <w:pPr>
              <w:spacing w:before="40" w:after="40"/>
              <w:rPr>
                <w:b w:val="1"/>
                <w:bCs w:val="1"/>
              </w:rPr>
            </w:pPr>
            <w:r w:rsidRPr="7D47141F" w:rsidR="40264096">
              <w:rPr>
                <w:b w:val="1"/>
                <w:bCs w:val="1"/>
              </w:rPr>
              <w:t xml:space="preserve">Fehler </w:t>
            </w:r>
            <w:r w:rsidRPr="7D47141F" w:rsidR="6A1A6595">
              <w:rPr>
                <w:b w:val="1"/>
                <w:bCs w:val="1"/>
              </w:rPr>
              <w:t>konnte nicht getestet werden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Pr="00F20189" w:rsidR="001222EE" w:rsidP="00A862D9" w:rsidRDefault="00552A65" w14:paraId="1F28F134" w14:textId="231B3513">
            <w:pPr>
              <w:spacing w:before="40" w:after="40"/>
              <w:rPr>
                <w:b w:val="1"/>
                <w:bCs w:val="1"/>
              </w:rPr>
            </w:pPr>
          </w:p>
        </w:tc>
      </w:tr>
      <w:tr w:rsidRPr="00F20189" w:rsidR="00552A65" w:rsidTr="7D47141F" w14:paraId="53C8C83C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77AD9F38" w14:textId="6F593EB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5AC21231" w14:textId="1F7FC40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Fenster mit Bestätigung geht auf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6240BC8A" w14:textId="2728B9C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552A65" w:rsidP="00A862D9" w:rsidRDefault="00552A65" w14:paraId="688DD2B2" w14:textId="09782FA6">
            <w:pPr>
              <w:spacing w:before="40" w:after="40"/>
              <w:rPr>
                <w:b w:val="1"/>
                <w:bCs w:val="1"/>
              </w:rPr>
            </w:pPr>
            <w:r w:rsidRPr="7D47141F" w:rsidR="00552A65">
              <w:rPr>
                <w:b w:val="1"/>
                <w:bCs w:val="1"/>
              </w:rPr>
              <w:t xml:space="preserve"> Fehler</w:t>
            </w:r>
            <w:r w:rsidRPr="7D47141F" w:rsidR="19E10324">
              <w:rPr>
                <w:b w:val="1"/>
                <w:bCs w:val="1"/>
              </w:rPr>
              <w:t xml:space="preserve"> konnte nicht getestet werden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552A65" w:rsidP="00A862D9" w:rsidRDefault="00552A65" w14:paraId="23D8EB54" w14:textId="462E1E5F">
            <w:pPr>
              <w:spacing w:before="40" w:after="40"/>
              <w:rPr>
                <w:b w:val="1"/>
                <w:bCs w:val="1"/>
              </w:rPr>
            </w:pPr>
          </w:p>
        </w:tc>
      </w:tr>
      <w:tr w:rsidRPr="00F20189" w:rsidR="00552A65" w:rsidTr="7D47141F" w14:paraId="5E63ACB0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3A62BAFB" w14:textId="543D810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78ABFCE2" w14:textId="77509A0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 wird entfernt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791151CD" w14:textId="05D327FF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552A65" w:rsidP="00A862D9" w:rsidRDefault="00552A65" w14:paraId="287C0E4D" w14:textId="7BD99C4E">
            <w:pPr>
              <w:spacing w:before="40" w:after="40"/>
              <w:rPr>
                <w:b w:val="1"/>
                <w:bCs w:val="1"/>
              </w:rPr>
            </w:pPr>
            <w:r w:rsidRPr="7D47141F" w:rsidR="00552A65">
              <w:rPr>
                <w:b w:val="1"/>
                <w:bCs w:val="1"/>
              </w:rPr>
              <w:t xml:space="preserve"> Fehler</w:t>
            </w:r>
            <w:r w:rsidRPr="7D47141F" w:rsidR="6AA50B1A">
              <w:rPr>
                <w:b w:val="1"/>
                <w:bCs w:val="1"/>
              </w:rPr>
              <w:t xml:space="preserve"> konnte nicht getestet werden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552A65" w:rsidP="00A862D9" w:rsidRDefault="00552A65" w14:paraId="3A3D57F2" w14:textId="4FF831EF">
            <w:pPr>
              <w:spacing w:before="40" w:after="40"/>
              <w:rPr>
                <w:b w:val="1"/>
                <w:bCs w:val="1"/>
              </w:rPr>
            </w:pPr>
          </w:p>
        </w:tc>
      </w:tr>
      <w:tr w:rsidRPr="00F20189" w:rsidR="00552A65" w:rsidTr="7D47141F" w14:paraId="4100885F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48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5C75AE85" w14:textId="5FAECCD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29B5074C" w14:textId="17DF39D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Refresh Button klicken und der Prozess ist wieder da</w:t>
            </w:r>
          </w:p>
        </w:tc>
        <w:tc>
          <w:tcPr>
            <w:tcW w:w="283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552A65" w:rsidP="00A862D9" w:rsidRDefault="00552A65" w14:paraId="20E5C66D" w14:textId="359FDE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552A65" w:rsidP="00A862D9" w:rsidRDefault="00552A65" w14:paraId="29FA18F1" w14:textId="315F7ABD">
            <w:pPr>
              <w:spacing w:before="40" w:after="40"/>
              <w:rPr>
                <w:b w:val="1"/>
                <w:bCs w:val="1"/>
              </w:rPr>
            </w:pPr>
            <w:r w:rsidRPr="7D47141F" w:rsidR="583EB944">
              <w:rPr>
                <w:b w:val="1"/>
                <w:bCs w:val="1"/>
              </w:rPr>
              <w:t>Fehler konnte nicht getestet werden</w:t>
            </w:r>
          </w:p>
        </w:tc>
        <w:tc>
          <w:tcPr>
            <w:tcW w:w="4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552A65" w:rsidP="00A862D9" w:rsidRDefault="00552A65" w14:paraId="7A9BAB1E" w14:textId="6A01EB46">
            <w:pPr>
              <w:spacing w:before="40" w:after="40"/>
              <w:rPr>
                <w:b w:val="1"/>
                <w:bCs w:val="1"/>
              </w:rPr>
            </w:pPr>
          </w:p>
        </w:tc>
      </w:tr>
    </w:tbl>
    <w:p w:rsidRPr="00F20189" w:rsidR="000F6CED" w:rsidP="000F6CED" w:rsidRDefault="000F6CED" w14:paraId="25670A18" w14:textId="77777777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Pr="00F41E5F" w:rsidR="000F6CED" w:rsidTr="7D47141F" w14:paraId="55E58D9B" w14:textId="77777777">
        <w:trPr>
          <w:trHeight w:val="116"/>
          <w:tblHeader/>
        </w:trPr>
        <w:tc>
          <w:tcPr>
            <w:tcW w:w="9597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 w:themeFill="background1" w:themeFillShade="D9"/>
            <w:tcMar/>
          </w:tcPr>
          <w:p w:rsidR="000F6CED" w:rsidP="004E46D1" w:rsidRDefault="000F6CED" w14:paraId="7CFAFF0D" w14:textId="77777777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:rsidRPr="00F41E5F" w:rsidR="000F6CED" w:rsidP="7D47141F" w:rsidRDefault="00A34385" w14:paraId="441788BD" w14:textId="6BE984C3">
            <w:pPr>
              <w:rPr>
                <w:i w:val="1"/>
                <w:iCs w:val="1"/>
                <w:color w:val="7030A0"/>
              </w:rPr>
            </w:pPr>
            <w:r w:rsidRPr="7D47141F" w:rsidR="13E429A5">
              <w:rPr>
                <w:i w:val="1"/>
                <w:iCs w:val="1"/>
                <w:color w:val="7030A0"/>
              </w:rPr>
              <w:t xml:space="preserve">Der Test ist absolut </w:t>
            </w:r>
            <w:r w:rsidRPr="7D47141F" w:rsidR="5BE4A5D8">
              <w:rPr>
                <w:i w:val="1"/>
                <w:iCs w:val="1"/>
                <w:color w:val="7030A0"/>
              </w:rPr>
              <w:t>fehlgeschlagen</w:t>
            </w:r>
            <w:r w:rsidRPr="7D47141F" w:rsidR="13E429A5">
              <w:rPr>
                <w:i w:val="1"/>
                <w:iCs w:val="1"/>
                <w:color w:val="7030A0"/>
              </w:rPr>
              <w:t>, weil es kein Skript hat</w:t>
            </w:r>
          </w:p>
        </w:tc>
      </w:tr>
    </w:tbl>
    <w:p w:rsidR="000F6CED" w:rsidP="00DE5F0A" w:rsidRDefault="000F6CED" w14:paraId="364A1B58" w14:textId="77777777"/>
    <w:p w:rsidRPr="00F20189" w:rsidR="00DE5F0A" w:rsidP="00DE5F0A" w:rsidRDefault="00DE5F0A" w14:paraId="03C175FF" w14:textId="1EAC5950">
      <w:pPr>
        <w:pStyle w:val="berschrift1"/>
      </w:pPr>
      <w:bookmarkStart w:name="_Toc441971812" w:id="13"/>
      <w:bookmarkStart w:name="_Toc276541767" w:id="14"/>
      <w:bookmarkEnd w:id="11"/>
      <w:r w:rsidRPr="00F20189">
        <w:t>Sign-Off</w:t>
      </w:r>
      <w:bookmarkEnd w:id="13"/>
      <w:bookmarkEnd w:id="14"/>
    </w:p>
    <w:tbl>
      <w:tblPr>
        <w:tblW w:w="959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Pr="00F20189" w:rsidR="000F6CED" w:rsidTr="7D47141F" w14:paraId="0F45FCC1" w14:textId="77777777">
        <w:tc>
          <w:tcPr>
            <w:tcW w:w="9597" w:type="dxa"/>
            <w:shd w:val="clear" w:color="auto" w:fill="D9D9D9" w:themeFill="background1" w:themeFillShade="D9"/>
            <w:tcMar/>
          </w:tcPr>
          <w:p w:rsidRPr="00F20189" w:rsidR="000F6CED" w:rsidP="000F6CED" w:rsidRDefault="000F6CED" w14:paraId="3F09AB41" w14:textId="581087E3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:rsidRPr="00E81AD5" w:rsidR="000F6CED" w:rsidP="7D47141F" w:rsidRDefault="000F6CED" w14:paraId="0C36040C" w14:textId="70976A36">
            <w:pPr>
              <w:pStyle w:val="Standard"/>
              <w:keepNext/>
              <w:keepLines/>
              <w:ind/>
              <w:rPr>
                <w:i w:val="1"/>
                <w:iCs w:val="1"/>
                <w:color w:val="7030A0"/>
              </w:rPr>
            </w:pPr>
            <w:r w:rsidRPr="7D47141F" w:rsidR="1A4AC009">
              <w:rPr>
                <w:i w:val="1"/>
                <w:iCs w:val="1"/>
                <w:color w:val="7030A0"/>
              </w:rPr>
              <w:t>Kein Skript vorhanden zum testen</w:t>
            </w:r>
          </w:p>
        </w:tc>
      </w:tr>
      <w:tr w:rsidRPr="00F20189" w:rsidR="000F6CED" w:rsidTr="7D47141F" w14:paraId="18E40D45" w14:textId="77777777">
        <w:trPr>
          <w:trHeight w:val="347"/>
        </w:trPr>
        <w:tc>
          <w:tcPr>
            <w:tcW w:w="9597" w:type="dxa"/>
            <w:shd w:val="clear" w:color="auto" w:fill="D9D9D9" w:themeFill="background1" w:themeFillShade="D9"/>
            <w:tcMar/>
          </w:tcPr>
          <w:p w:rsidRPr="00F20189" w:rsidR="000F6CED" w:rsidP="000F6CED" w:rsidRDefault="000F6CED" w14:paraId="0AFE3B07" w14:textId="7777777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:rsidRPr="00F20189" w:rsidR="000F6CED" w:rsidP="000F6CED" w:rsidRDefault="000F6CED" w14:paraId="562B36E3" w14:textId="7777777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:rsidRPr="00F20189" w:rsidR="000F6CED" w:rsidP="000F6CED" w:rsidRDefault="000F6CED" w14:paraId="52E576E8" w14:textId="2159A555">
            <w:r w:rsidRPr="7D47141F" w:rsidR="11BA675B">
              <w:rPr>
                <w:color w:val="008000"/>
                <w:sz w:val="28"/>
                <w:szCs w:val="28"/>
              </w:rPr>
              <w:t>(</w:t>
            </w:r>
            <w:r w:rsidRPr="7D47141F" w:rsidR="6CBC3C49">
              <w:rPr>
                <w:color w:val="008000"/>
                <w:sz w:val="28"/>
                <w:szCs w:val="28"/>
              </w:rPr>
              <w:t>¨nein</w:t>
            </w:r>
            <w:r w:rsidRPr="7D47141F" w:rsidR="11BA675B">
              <w:rPr>
                <w:color w:val="008000"/>
                <w:sz w:val="28"/>
                <w:szCs w:val="28"/>
              </w:rPr>
              <w:t>)</w:t>
            </w:r>
            <w:r>
              <w:tab/>
            </w:r>
            <w:r w:rsidR="11BA675B">
              <w:rPr/>
              <w:t xml:space="preserve">wird </w:t>
            </w:r>
            <w:r w:rsidRPr="7D47141F" w:rsidR="11BA675B">
              <w:rPr>
                <w:b w:val="1"/>
                <w:bCs w:val="1"/>
              </w:rPr>
              <w:t>erfolgreich</w:t>
            </w:r>
            <w:r w:rsidR="11BA675B">
              <w:rPr/>
              <w:t xml:space="preserve"> abgenommen.</w:t>
            </w:r>
          </w:p>
          <w:p w:rsidRPr="00F20189" w:rsidR="000F6CED" w:rsidP="000F6CED" w:rsidRDefault="000F6CED" w14:paraId="480F9752" w14:textId="77777777"/>
          <w:p w:rsidRPr="00F20189" w:rsidR="000F6CED" w:rsidP="000F6CED" w:rsidRDefault="000F6CED" w14:paraId="192CF3FE" w14:textId="3A4C2CAA">
            <w:r w:rsidRPr="7D47141F" w:rsidR="11BA675B">
              <w:rPr>
                <w:color w:val="008000"/>
                <w:sz w:val="28"/>
                <w:szCs w:val="28"/>
              </w:rPr>
              <w:t>(</w:t>
            </w:r>
            <w:r w:rsidRPr="7D47141F" w:rsidR="1ACACA34">
              <w:rPr>
                <w:color w:val="008000"/>
                <w:sz w:val="28"/>
                <w:szCs w:val="28"/>
              </w:rPr>
              <w:t>nein</w:t>
            </w:r>
            <w:r w:rsidRPr="7D47141F" w:rsidR="11BA675B">
              <w:rPr>
                <w:color w:val="008000"/>
                <w:sz w:val="28"/>
                <w:szCs w:val="28"/>
              </w:rPr>
              <w:t>)</w:t>
            </w:r>
            <w:r>
              <w:tab/>
            </w:r>
            <w:r w:rsidR="11BA675B">
              <w:rPr/>
              <w:t xml:space="preserve">wird eingeschränkt abgenommen (Mängel siehe oben). </w:t>
            </w:r>
            <w:r>
              <w:br/>
            </w:r>
            <w:r>
              <w:tab/>
            </w:r>
            <w:r w:rsidR="11BA675B">
              <w:rPr/>
              <w:t>Der Tes</w:t>
            </w:r>
            <w:r w:rsidR="11BA675B">
              <w:rPr/>
              <w:t xml:space="preserve">t wird </w:t>
            </w:r>
            <w:r w:rsidRPr="7D47141F" w:rsidR="11BA675B">
              <w:rPr>
                <w:b w:val="1"/>
                <w:bCs w:val="1"/>
              </w:rPr>
              <w:t>trotzdem als erfolgreich</w:t>
            </w:r>
            <w:r w:rsidR="11BA675B">
              <w:rPr/>
              <w:t xml:space="preserve"> </w:t>
            </w:r>
            <w:r w:rsidR="11BA675B">
              <w:rPr/>
              <w:t>abgenommen erklärt.</w:t>
            </w:r>
          </w:p>
          <w:p w:rsidRPr="00F20189" w:rsidR="000F6CED" w:rsidP="000F6CED" w:rsidRDefault="000F6CED" w14:paraId="6C990A86" w14:textId="77777777"/>
          <w:p w:rsidRPr="00F20189" w:rsidR="000F6CED" w:rsidP="000F6CED" w:rsidRDefault="000F6CED" w14:paraId="115A8008" w14:textId="28D86C93">
            <w:r w:rsidRPr="7D47141F" w:rsidR="11BA675B">
              <w:rPr>
                <w:color w:val="008000"/>
                <w:sz w:val="28"/>
                <w:szCs w:val="28"/>
              </w:rPr>
              <w:t>(</w:t>
            </w:r>
            <w:r w:rsidRPr="7D47141F" w:rsidR="75A28755">
              <w:rPr>
                <w:color w:val="008000"/>
                <w:sz w:val="28"/>
                <w:szCs w:val="28"/>
              </w:rPr>
              <w:t>ja</w:t>
            </w:r>
            <w:r w:rsidRPr="7D47141F" w:rsidR="11BA675B">
              <w:rPr>
                <w:color w:val="008000"/>
                <w:sz w:val="28"/>
                <w:szCs w:val="28"/>
              </w:rPr>
              <w:t>)</w:t>
            </w:r>
            <w:r>
              <w:tab/>
            </w:r>
            <w:r w:rsidR="11BA675B">
              <w:rPr/>
              <w:t xml:space="preserve">wird </w:t>
            </w:r>
            <w:r w:rsidRPr="7D47141F" w:rsidR="11BA675B">
              <w:rPr>
                <w:b w:val="1"/>
                <w:bCs w:val="1"/>
              </w:rPr>
              <w:t>nicht</w:t>
            </w:r>
            <w:r w:rsidR="11BA675B">
              <w:rPr/>
              <w:t xml:space="preserve"> abgenommen (aufgetretene Mängel siehe oben)</w:t>
            </w:r>
          </w:p>
          <w:p w:rsidRPr="00F20189" w:rsidR="000F6CED" w:rsidP="000F6CED" w:rsidRDefault="000F6CED" w14:paraId="57EE609D" w14:textId="77777777"/>
          <w:p w:rsidRPr="00966727" w:rsidR="000F6CED" w:rsidP="7D47141F" w:rsidRDefault="000F6CED" w14:paraId="0389703E" w14:textId="4B1852D7">
            <w:pPr/>
            <w:r w:rsidR="11BA675B">
              <w:rPr/>
              <w:t xml:space="preserve">Bis zum </w:t>
            </w:r>
            <w:r w:rsidR="11BA675B">
              <w:rPr/>
              <w:t>angegebenen</w:t>
            </w:r>
            <w:r w:rsidR="11BA675B">
              <w:rPr/>
              <w:t xml:space="preserve"> Zeitpunkt werden alle oben beschriebenen Mängel beseitigt</w:t>
            </w:r>
            <w:r w:rsidRPr="7D47141F" w:rsidR="799D32A1">
              <w:rPr>
                <w:color w:val="008000"/>
                <w:sz w:val="28"/>
                <w:szCs w:val="28"/>
              </w:rPr>
              <w:t>k</w:t>
            </w:r>
            <w:r>
              <w:tab/>
            </w:r>
            <w:r w:rsidR="11BA675B">
              <w:rPr/>
              <w:t xml:space="preserve">Datum: </w:t>
            </w:r>
            <w:r w:rsidR="543D4852">
              <w:rPr/>
              <w:t>kein datum dafür</w:t>
            </w:r>
          </w:p>
          <w:p w:rsidRPr="00F20189" w:rsidR="000F6CED" w:rsidP="000F6CED" w:rsidRDefault="000F6CED" w14:paraId="4AA3ABE7" w14:textId="77777777">
            <w:pPr>
              <w:rPr>
                <w:b/>
                <w:bCs/>
              </w:rPr>
            </w:pPr>
          </w:p>
          <w:p w:rsidRPr="00F20189" w:rsidR="000F6CED" w:rsidP="000F6CED" w:rsidRDefault="000F6CED" w14:paraId="04068B4C" w14:textId="77777777">
            <w:pPr>
              <w:rPr>
                <w:b/>
                <w:bCs/>
              </w:rPr>
            </w:pPr>
          </w:p>
          <w:p w:rsidRPr="00A7073C" w:rsidR="000F6CED" w:rsidP="000F6CED" w:rsidRDefault="000F6CED" w14:paraId="0A1A95F0" w14:textId="7777777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:rsidRPr="00E81AD5" w:rsidR="000F6CED" w:rsidP="7D47141F" w:rsidRDefault="000F6CED" w14:paraId="3CD48A4F" w14:textId="6BF12064">
            <w:pPr>
              <w:rPr>
                <w:i w:val="1"/>
                <w:iCs w:val="1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 w:rsidR="11BA675B">
              <w:rPr>
                <w:b w:val="1"/>
                <w:bCs w:val="1"/>
                <w:color w:val="008000"/>
              </w:rPr>
              <w:t>Ja (</w:t>
            </w:r>
            <w:r w:rsidR="59524DFC">
              <w:rPr>
                <w:b w:val="1"/>
                <w:bCs w:val="1"/>
                <w:color w:val="008000"/>
              </w:rPr>
              <w:t>x</w:t>
            </w:r>
            <w:r w:rsidRPr="00A7073C" w:rsidR="11BA675B">
              <w:rPr>
                <w:b w:val="1"/>
                <w:bCs w:val="1"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</w:r>
            <w:r w:rsidRPr="00A7073C" w:rsidR="11BA675B">
              <w:rPr>
                <w:b w:val="1"/>
                <w:bCs w:val="1"/>
                <w:color w:val="008000"/>
              </w:rPr>
              <w:t xml:space="preserve">Nein </w:t>
            </w:r>
            <w:r w:rsidRPr="00A7073C" w:rsidR="11BA675B">
              <w:rPr>
                <w:b w:val="1"/>
                <w:bCs w:val="1"/>
                <w:color w:val="008000"/>
              </w:rPr>
              <w:t>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r w:rsidRPr="00F20189" w:rsidR="11BA675B">
              <w:rPr>
                <w:b w:val="1"/>
                <w:bCs w:val="1"/>
              </w:rPr>
              <w:t>Unterschrift (</w:t>
            </w:r>
            <w:r w:rsidR="59524DFC">
              <w:rPr>
                <w:b w:val="1"/>
                <w:bCs w:val="1"/>
              </w:rPr>
              <w:t>30.</w:t>
            </w:r>
            <w:r w:rsidR="5D5091F1">
              <w:rPr>
                <w:b w:val="1"/>
                <w:bCs w:val="1"/>
              </w:rPr>
              <w:t>01.24</w:t>
            </w:r>
            <w:r w:rsidRPr="00F20189" w:rsidR="11BA675B">
              <w:rPr>
                <w:b w:val="1"/>
                <w:bCs w:val="1"/>
              </w:rPr>
              <w:t xml:space="preserve">, </w:t>
            </w:r>
            <w:r w:rsidRPr="00F20189" w:rsidR="47F5B1AD">
              <w:rPr>
                <w:b w:val="1"/>
                <w:bCs w:val="1"/>
              </w:rPr>
              <w:t xml:space="preserve">Rino Notter</w:t>
            </w:r>
            <w:r w:rsidRPr="7D47141F" w:rsidR="11BA675B">
              <w:rPr>
                <w:i w:val="1"/>
                <w:iCs w:val="1"/>
              </w:rPr>
              <w:t>)</w:t>
            </w:r>
            <w:r w:rsidRPr="00F20189" w:rsidR="11BA675B">
              <w:rPr>
                <w:b w:val="1"/>
                <w:bCs w:val="1"/>
              </w:rPr>
              <w:t>)</w:t>
            </w:r>
          </w:p>
          <w:p w:rsidRPr="00F20189" w:rsidR="000F6CED" w:rsidP="000F6CED" w:rsidRDefault="000F6CED" w14:paraId="40CABD7C" w14:textId="77777777">
            <w:pPr>
              <w:rPr>
                <w:b/>
                <w:bCs/>
              </w:rPr>
            </w:pPr>
          </w:p>
          <w:p w:rsidR="000F6CED" w:rsidP="00FA1215" w:rsidRDefault="000F6CED" w14:paraId="774AC633" w14:textId="0438C742">
            <w:pPr>
              <w:rPr>
                <w:b w:val="1"/>
                <w:bCs w:val="1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 w:rsidR="11BA675B">
              <w:rPr>
                <w:b w:val="1"/>
                <w:bCs w:val="1"/>
                <w:color w:val="008000"/>
              </w:rPr>
              <w:t xml:space="preserve">Ja </w:t>
            </w:r>
            <w:r w:rsidRPr="00A7073C" w:rsidR="11BA675B">
              <w:rPr>
                <w:b w:val="1"/>
                <w:bCs w:val="1"/>
                <w:color w:val="008000"/>
              </w:rPr>
              <w:t>(</w:t>
            </w:r>
            <w:r w:rsidRPr="00A7073C" w:rsidR="1710584A">
              <w:rPr>
                <w:b w:val="1"/>
                <w:bCs w:val="1"/>
                <w:color w:val="008000"/>
              </w:rPr>
              <w:t>ja</w:t>
            </w:r>
            <w:r w:rsidRPr="00A7073C" w:rsidR="11BA675B">
              <w:rPr>
                <w:b w:val="1"/>
                <w:bCs w:val="1"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</w:r>
            <w:r w:rsidRPr="00A7073C" w:rsidR="11BA675B">
              <w:rPr>
                <w:b w:val="1"/>
                <w:bCs w:val="1"/>
                <w:color w:val="008000"/>
              </w:rPr>
              <w:t xml:space="preserve">Nein </w:t>
            </w:r>
            <w:r w:rsidRPr="00A7073C" w:rsidR="11BA675B">
              <w:rPr>
                <w:b w:val="1"/>
                <w:bCs w:val="1"/>
                <w:color w:val="008000"/>
              </w:rPr>
              <w:t>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r w:rsidRPr="00F20189" w:rsidR="11BA675B">
              <w:rPr>
                <w:b w:val="1"/>
                <w:bCs w:val="1"/>
              </w:rPr>
              <w:t>Unterschrift (</w:t>
            </w:r>
            <w:r w:rsidRPr="00F20189" w:rsidR="6978CBD2">
              <w:rPr>
                <w:b w:val="1"/>
                <w:bCs w:val="1"/>
              </w:rPr>
              <w:t>30.01.24</w:t>
            </w:r>
            <w:r w:rsidRPr="00F20189" w:rsidR="11BA675B">
              <w:rPr>
                <w:b w:val="1"/>
                <w:bCs w:val="1"/>
              </w:rPr>
              <w:t xml:space="preserve">, </w:t>
            </w:r>
            <w:r w:rsidRPr="00F20189" w:rsidR="1B63C8F7">
              <w:rPr>
                <w:b w:val="1"/>
                <w:bCs w:val="1"/>
              </w:rPr>
              <w:t>Aleksandar Mikic</w:t>
            </w:r>
            <w:r w:rsidRPr="7D47141F" w:rsidR="11BA675B">
              <w:rPr>
                <w:i w:val="1"/>
                <w:iCs w:val="1"/>
              </w:rPr>
              <w:t>)</w:t>
            </w:r>
          </w:p>
          <w:p w:rsidR="00FA1215" w:rsidP="00FA1215" w:rsidRDefault="00FA1215" w14:paraId="3C06D25B" w14:textId="6CC0BA75">
            <w:pPr>
              <w:rPr>
                <w:b/>
                <w:bCs/>
              </w:rPr>
            </w:pPr>
          </w:p>
          <w:p w:rsidR="00FA1215" w:rsidP="00FA1215" w:rsidRDefault="00FA1215" w14:paraId="38BE0CB2" w14:textId="6DF9DB9B">
            <w:pPr>
              <w:rPr>
                <w:b/>
                <w:bCs/>
              </w:rPr>
            </w:pPr>
          </w:p>
          <w:p w:rsidRPr="00F20189" w:rsidR="00FA1215" w:rsidP="00FA1215" w:rsidRDefault="00FA1215" w14:paraId="256ACC6F" w14:textId="77777777">
            <w:pPr>
              <w:rPr>
                <w:b/>
                <w:bCs/>
              </w:rPr>
            </w:pPr>
          </w:p>
          <w:p w:rsidR="00FA1215" w:rsidP="000F6CED" w:rsidRDefault="000F6CED" w14:paraId="70176391" w14:textId="77777777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:rsidRPr="00F20189" w:rsidR="000F6CED" w:rsidP="000F6CED" w:rsidRDefault="00FA1215" w14:paraId="0AA28C11" w14:textId="1869EBF1">
            <w:r>
              <w:rPr>
                <w:b/>
                <w:bCs/>
              </w:rPr>
              <w:tab/>
            </w:r>
            <w:r w:rsidRPr="00F20189" w:rsidR="000F6CED">
              <w:rPr>
                <w:b/>
                <w:bCs/>
              </w:rPr>
              <w:tab/>
            </w:r>
            <w:r w:rsidRPr="00A7073C" w:rsidR="000F6CED">
              <w:rPr>
                <w:b/>
                <w:bCs/>
                <w:color w:val="008000"/>
              </w:rPr>
              <w:t>Ja ()</w:t>
            </w:r>
            <w:r w:rsidRPr="00A7073C" w:rsidR="000F6CED">
              <w:rPr>
                <w:b/>
                <w:bCs/>
                <w:color w:val="008000"/>
              </w:rPr>
              <w:tab/>
            </w:r>
            <w:r w:rsidRPr="00A7073C" w:rsidR="000F6CED">
              <w:rPr>
                <w:b/>
                <w:bCs/>
                <w:color w:val="008000"/>
              </w:rPr>
              <w:tab/>
            </w:r>
            <w:r w:rsidRPr="00A7073C" w:rsidR="000F6CED">
              <w:rPr>
                <w:b/>
                <w:bCs/>
                <w:color w:val="008000"/>
              </w:rPr>
              <w:t>Nein ( )</w:t>
            </w:r>
            <w:r w:rsidRPr="00F20189" w:rsidR="000F6CED">
              <w:rPr>
                <w:b/>
                <w:bCs/>
              </w:rPr>
              <w:tab/>
            </w:r>
            <w:r w:rsidRPr="00F20189" w:rsidR="000F6CED">
              <w:rPr>
                <w:b/>
                <w:bCs/>
              </w:rPr>
              <w:tab/>
            </w:r>
            <w:r w:rsidRPr="00F20189" w:rsidR="000F6CED">
              <w:rPr>
                <w:b/>
                <w:bCs/>
              </w:rPr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Pr="00222F87" w:rsidR="000F6CED">
              <w:rPr>
                <w:bCs/>
                <w:i/>
                <w:color w:val="00B0F0"/>
              </w:rPr>
              <w:t>Experte</w:t>
            </w:r>
            <w:r w:rsidRPr="00F20189" w:rsidR="000F6CED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:rsidR="00DE5F0A" w:rsidP="000A7E6B" w:rsidRDefault="00DE5F0A" w14:paraId="07437762" w14:textId="77777777"/>
    <w:p w:rsidR="00FA1215" w:rsidRDefault="00FA1215" w14:paraId="4F9F5292" w14:textId="77777777"/>
    <w:sectPr w:rsidR="00FA1215" w:rsidSect="00B902AC">
      <w:headerReference w:type="default" r:id="rId17"/>
      <w:footerReference w:type="default" r:id="rId18"/>
      <w:pgSz w:w="11906" w:h="16838" w:orient="portrait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661" w:rsidRDefault="00A87661" w14:paraId="0AB6E20D" w14:textId="77777777">
      <w:r>
        <w:separator/>
      </w:r>
    </w:p>
  </w:endnote>
  <w:endnote w:type="continuationSeparator" w:id="0">
    <w:p w:rsidR="00A87661" w:rsidRDefault="00A87661" w14:paraId="2A875EAA" w14:textId="77777777">
      <w:r>
        <w:continuationSeparator/>
      </w:r>
    </w:p>
  </w:endnote>
  <w:endnote w:type="continuationNotice" w:id="1">
    <w:p w:rsidR="00A87661" w:rsidRDefault="00A87661" w14:paraId="1BD4D98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93ED8" w:rsidR="00071867" w:rsidP="0023049B" w:rsidRDefault="00071867" w14:paraId="32163C8A" w14:textId="1144EA61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</w:r>
    <w:r w:rsidRPr="00993ED8">
      <w:rPr>
        <w:sz w:val="16"/>
        <w:szCs w:val="16"/>
      </w:rPr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:rsidRPr="00993ED8" w:rsidR="00071867" w:rsidP="0023049B" w:rsidRDefault="00071867" w14:paraId="1A1D454A" w14:textId="77777777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:rsidRPr="00993ED8" w:rsidR="00071867" w:rsidP="0023049B" w:rsidRDefault="00071867" w14:paraId="6FF7E279" w14:textId="77777777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661" w:rsidRDefault="00A87661" w14:paraId="2E912D17" w14:textId="77777777">
      <w:r>
        <w:separator/>
      </w:r>
    </w:p>
  </w:footnote>
  <w:footnote w:type="continuationSeparator" w:id="0">
    <w:p w:rsidR="00A87661" w:rsidRDefault="00A87661" w14:paraId="2CC23DBC" w14:textId="77777777">
      <w:r>
        <w:continuationSeparator/>
      </w:r>
    </w:p>
  </w:footnote>
  <w:footnote w:type="continuationNotice" w:id="1">
    <w:p w:rsidR="00A87661" w:rsidRDefault="00A87661" w14:paraId="1B040A72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44A4" w:rsidR="00071867" w:rsidP="0023049B" w:rsidRDefault="00071867" w14:paraId="729AD80A" w14:textId="7C8B8D9F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:rsidR="00071867" w:rsidP="0023049B" w:rsidRDefault="00002E4B" w14:paraId="395EFAE8" w14:textId="73007ED6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hint="default" w:ascii="Wingdings" w:hAnsi="Wingdings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hint="default" w:ascii="Wingdings" w:hAnsi="Wingdings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C83ABB"/>
    <w:multiLevelType w:val="hybridMultilevel"/>
    <w:tmpl w:val="5EDEFD82"/>
    <w:lvl w:ilvl="0" w:tplc="1F709046">
      <w:start w:val="3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hint="default" w:ascii="Times New Roman" w:hAnsi="Times New Roman" w:cs="Times New Roman"/>
      </w:rPr>
    </w:lvl>
  </w:abstractNum>
  <w:abstractNum w:abstractNumId="14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20"/>
  </w:num>
  <w:num w:numId="5">
    <w:abstractNumId w:val="20"/>
  </w:num>
  <w:num w:numId="6">
    <w:abstractNumId w:val="14"/>
  </w:num>
  <w:num w:numId="7">
    <w:abstractNumId w:val="5"/>
  </w:num>
  <w:num w:numId="8">
    <w:abstractNumId w:val="13"/>
  </w:num>
  <w:num w:numId="9">
    <w:abstractNumId w:val="10"/>
  </w:num>
  <w:num w:numId="10">
    <w:abstractNumId w:val="8"/>
  </w:num>
  <w:num w:numId="11">
    <w:abstractNumId w:val="0"/>
  </w:num>
  <w:num w:numId="12">
    <w:abstractNumId w:val="15"/>
  </w:num>
  <w:num w:numId="13">
    <w:abstractNumId w:val="7"/>
  </w:num>
  <w:num w:numId="14">
    <w:abstractNumId w:val="16"/>
  </w:num>
  <w:num w:numId="15">
    <w:abstractNumId w:val="4"/>
  </w:num>
  <w:num w:numId="16">
    <w:abstractNumId w:val="12"/>
  </w:num>
  <w:num w:numId="17">
    <w:abstractNumId w:val="2"/>
  </w:num>
  <w:num w:numId="18">
    <w:abstractNumId w:val="1"/>
  </w:num>
  <w:num w:numId="19">
    <w:abstractNumId w:val="21"/>
  </w:num>
  <w:num w:numId="20">
    <w:abstractNumId w:val="6"/>
  </w:num>
  <w:num w:numId="21">
    <w:abstractNumId w:val="19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de-CH" w:vendorID="6" w:dllVersion="2" w:checkStyle="1" w:appName="MSWord"/>
  <w:attachedTemplate r:id="rId1"/>
  <w:trackRevisions w:val="false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2E4B"/>
    <w:rsid w:val="00024DCC"/>
    <w:rsid w:val="00041AF8"/>
    <w:rsid w:val="00041CB8"/>
    <w:rsid w:val="0004783A"/>
    <w:rsid w:val="00056B93"/>
    <w:rsid w:val="00071867"/>
    <w:rsid w:val="00071946"/>
    <w:rsid w:val="0008361B"/>
    <w:rsid w:val="00087F2A"/>
    <w:rsid w:val="000A6F13"/>
    <w:rsid w:val="000A7E6B"/>
    <w:rsid w:val="000F0FC0"/>
    <w:rsid w:val="000F11A3"/>
    <w:rsid w:val="000F6CED"/>
    <w:rsid w:val="00114B80"/>
    <w:rsid w:val="0011569B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72ECD"/>
    <w:rsid w:val="0018554E"/>
    <w:rsid w:val="00191B2E"/>
    <w:rsid w:val="00195488"/>
    <w:rsid w:val="001B632C"/>
    <w:rsid w:val="00205947"/>
    <w:rsid w:val="00213FA0"/>
    <w:rsid w:val="00217F1E"/>
    <w:rsid w:val="00222F87"/>
    <w:rsid w:val="00225719"/>
    <w:rsid w:val="0022604D"/>
    <w:rsid w:val="0023049B"/>
    <w:rsid w:val="00231595"/>
    <w:rsid w:val="0023431F"/>
    <w:rsid w:val="00242760"/>
    <w:rsid w:val="00247D2E"/>
    <w:rsid w:val="002506B9"/>
    <w:rsid w:val="00266422"/>
    <w:rsid w:val="00285179"/>
    <w:rsid w:val="00291973"/>
    <w:rsid w:val="00295CF0"/>
    <w:rsid w:val="002A17D0"/>
    <w:rsid w:val="002C55B7"/>
    <w:rsid w:val="002C7A9F"/>
    <w:rsid w:val="002E2554"/>
    <w:rsid w:val="002E3C78"/>
    <w:rsid w:val="002F4A80"/>
    <w:rsid w:val="00300DED"/>
    <w:rsid w:val="0030612B"/>
    <w:rsid w:val="00337E19"/>
    <w:rsid w:val="003432D2"/>
    <w:rsid w:val="003525B1"/>
    <w:rsid w:val="0035474E"/>
    <w:rsid w:val="00373A96"/>
    <w:rsid w:val="0037655A"/>
    <w:rsid w:val="00377339"/>
    <w:rsid w:val="003909EC"/>
    <w:rsid w:val="003C175D"/>
    <w:rsid w:val="003D2A4A"/>
    <w:rsid w:val="003D4990"/>
    <w:rsid w:val="003E6B1F"/>
    <w:rsid w:val="00410330"/>
    <w:rsid w:val="00445289"/>
    <w:rsid w:val="004479FE"/>
    <w:rsid w:val="00460C06"/>
    <w:rsid w:val="00460D20"/>
    <w:rsid w:val="0046419C"/>
    <w:rsid w:val="004647CA"/>
    <w:rsid w:val="00464ECE"/>
    <w:rsid w:val="00470701"/>
    <w:rsid w:val="00470D94"/>
    <w:rsid w:val="004742FC"/>
    <w:rsid w:val="00477B63"/>
    <w:rsid w:val="00484606"/>
    <w:rsid w:val="00495822"/>
    <w:rsid w:val="00496436"/>
    <w:rsid w:val="004A31E8"/>
    <w:rsid w:val="004B5C00"/>
    <w:rsid w:val="004B68BC"/>
    <w:rsid w:val="004C08A1"/>
    <w:rsid w:val="004D43BB"/>
    <w:rsid w:val="004E47A4"/>
    <w:rsid w:val="004E57A9"/>
    <w:rsid w:val="004E6CB2"/>
    <w:rsid w:val="00500815"/>
    <w:rsid w:val="00502A8A"/>
    <w:rsid w:val="00503DA6"/>
    <w:rsid w:val="00524271"/>
    <w:rsid w:val="00540174"/>
    <w:rsid w:val="005404F4"/>
    <w:rsid w:val="00543F17"/>
    <w:rsid w:val="00552A65"/>
    <w:rsid w:val="005820D8"/>
    <w:rsid w:val="005C2076"/>
    <w:rsid w:val="005C5878"/>
    <w:rsid w:val="005D3D7A"/>
    <w:rsid w:val="005D48C0"/>
    <w:rsid w:val="005D768A"/>
    <w:rsid w:val="00606718"/>
    <w:rsid w:val="00611041"/>
    <w:rsid w:val="0066468C"/>
    <w:rsid w:val="00682756"/>
    <w:rsid w:val="0068326B"/>
    <w:rsid w:val="00685BB9"/>
    <w:rsid w:val="006936A7"/>
    <w:rsid w:val="006A2E2E"/>
    <w:rsid w:val="006A36ED"/>
    <w:rsid w:val="006B7E9D"/>
    <w:rsid w:val="006C2A53"/>
    <w:rsid w:val="006D178C"/>
    <w:rsid w:val="006D4D46"/>
    <w:rsid w:val="006E14BA"/>
    <w:rsid w:val="006E26CB"/>
    <w:rsid w:val="006F3EE7"/>
    <w:rsid w:val="006F42B1"/>
    <w:rsid w:val="006F6222"/>
    <w:rsid w:val="00703DF2"/>
    <w:rsid w:val="00724BB6"/>
    <w:rsid w:val="007276AC"/>
    <w:rsid w:val="00743ACC"/>
    <w:rsid w:val="00785541"/>
    <w:rsid w:val="00793BCF"/>
    <w:rsid w:val="00794B33"/>
    <w:rsid w:val="007A5B7F"/>
    <w:rsid w:val="007B6FC0"/>
    <w:rsid w:val="007F517E"/>
    <w:rsid w:val="008052A2"/>
    <w:rsid w:val="00825508"/>
    <w:rsid w:val="00840DAC"/>
    <w:rsid w:val="00861849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8F39AA"/>
    <w:rsid w:val="009107B6"/>
    <w:rsid w:val="00912EC7"/>
    <w:rsid w:val="00927F21"/>
    <w:rsid w:val="00930E85"/>
    <w:rsid w:val="00950C07"/>
    <w:rsid w:val="00966727"/>
    <w:rsid w:val="009753C3"/>
    <w:rsid w:val="00976C8C"/>
    <w:rsid w:val="00993ED8"/>
    <w:rsid w:val="009B4DF6"/>
    <w:rsid w:val="00A01502"/>
    <w:rsid w:val="00A12BB8"/>
    <w:rsid w:val="00A15BD4"/>
    <w:rsid w:val="00A17146"/>
    <w:rsid w:val="00A34385"/>
    <w:rsid w:val="00A3621A"/>
    <w:rsid w:val="00A44D45"/>
    <w:rsid w:val="00A61488"/>
    <w:rsid w:val="00A66480"/>
    <w:rsid w:val="00A7073C"/>
    <w:rsid w:val="00A7265E"/>
    <w:rsid w:val="00A76B2F"/>
    <w:rsid w:val="00A87661"/>
    <w:rsid w:val="00A94299"/>
    <w:rsid w:val="00A96D01"/>
    <w:rsid w:val="00A96F65"/>
    <w:rsid w:val="00A97A53"/>
    <w:rsid w:val="00AD3172"/>
    <w:rsid w:val="00AE758A"/>
    <w:rsid w:val="00AF2E40"/>
    <w:rsid w:val="00B0561D"/>
    <w:rsid w:val="00B16DA3"/>
    <w:rsid w:val="00B2181B"/>
    <w:rsid w:val="00B35160"/>
    <w:rsid w:val="00B35321"/>
    <w:rsid w:val="00B902AC"/>
    <w:rsid w:val="00BA18D2"/>
    <w:rsid w:val="00BA25D9"/>
    <w:rsid w:val="00BB3D51"/>
    <w:rsid w:val="00BD03B8"/>
    <w:rsid w:val="00BD0F71"/>
    <w:rsid w:val="00BD3661"/>
    <w:rsid w:val="00BD6493"/>
    <w:rsid w:val="00BE61F9"/>
    <w:rsid w:val="00BF313E"/>
    <w:rsid w:val="00C142DC"/>
    <w:rsid w:val="00C14D20"/>
    <w:rsid w:val="00C41A1E"/>
    <w:rsid w:val="00C55324"/>
    <w:rsid w:val="00C62951"/>
    <w:rsid w:val="00C8064D"/>
    <w:rsid w:val="00C847E0"/>
    <w:rsid w:val="00C87068"/>
    <w:rsid w:val="00C93114"/>
    <w:rsid w:val="00CA050E"/>
    <w:rsid w:val="00CA11E0"/>
    <w:rsid w:val="00CA3283"/>
    <w:rsid w:val="00CA401E"/>
    <w:rsid w:val="00CA7765"/>
    <w:rsid w:val="00CD0832"/>
    <w:rsid w:val="00CD4305"/>
    <w:rsid w:val="00CE6487"/>
    <w:rsid w:val="00D131FD"/>
    <w:rsid w:val="00D16657"/>
    <w:rsid w:val="00D204E4"/>
    <w:rsid w:val="00D20543"/>
    <w:rsid w:val="00D25779"/>
    <w:rsid w:val="00D30E3A"/>
    <w:rsid w:val="00D34801"/>
    <w:rsid w:val="00D6492F"/>
    <w:rsid w:val="00D70535"/>
    <w:rsid w:val="00D706F5"/>
    <w:rsid w:val="00D76466"/>
    <w:rsid w:val="00DB18FF"/>
    <w:rsid w:val="00DB66EC"/>
    <w:rsid w:val="00DD11A1"/>
    <w:rsid w:val="00DE14A4"/>
    <w:rsid w:val="00DE29AF"/>
    <w:rsid w:val="00DE5F0A"/>
    <w:rsid w:val="00DF6003"/>
    <w:rsid w:val="00E06091"/>
    <w:rsid w:val="00E1258D"/>
    <w:rsid w:val="00E139A2"/>
    <w:rsid w:val="00E2076E"/>
    <w:rsid w:val="00E256DA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B177E"/>
    <w:rsid w:val="00EB6507"/>
    <w:rsid w:val="00EC0EDF"/>
    <w:rsid w:val="00ED2CA4"/>
    <w:rsid w:val="00EE0E08"/>
    <w:rsid w:val="00EE5F6D"/>
    <w:rsid w:val="00EE75C6"/>
    <w:rsid w:val="00EF12F6"/>
    <w:rsid w:val="00EF677C"/>
    <w:rsid w:val="00EF6CA3"/>
    <w:rsid w:val="00F1083A"/>
    <w:rsid w:val="00F162B5"/>
    <w:rsid w:val="00F2107F"/>
    <w:rsid w:val="00F26827"/>
    <w:rsid w:val="00F30286"/>
    <w:rsid w:val="00F419EC"/>
    <w:rsid w:val="00F5764E"/>
    <w:rsid w:val="00F65D60"/>
    <w:rsid w:val="00F75655"/>
    <w:rsid w:val="00FA1215"/>
    <w:rsid w:val="00FA4B77"/>
    <w:rsid w:val="00FB4A22"/>
    <w:rsid w:val="00FB6C0D"/>
    <w:rsid w:val="00FC26F1"/>
    <w:rsid w:val="00FC6735"/>
    <w:rsid w:val="00FD5180"/>
    <w:rsid w:val="00FE4D97"/>
    <w:rsid w:val="00FE76B1"/>
    <w:rsid w:val="0438C51E"/>
    <w:rsid w:val="07AEE37D"/>
    <w:rsid w:val="1086C3ED"/>
    <w:rsid w:val="11BA675B"/>
    <w:rsid w:val="13AC2ECF"/>
    <w:rsid w:val="13E429A5"/>
    <w:rsid w:val="169A5F42"/>
    <w:rsid w:val="16FCF7EE"/>
    <w:rsid w:val="1710584A"/>
    <w:rsid w:val="187F9FF2"/>
    <w:rsid w:val="19C44BB4"/>
    <w:rsid w:val="19E10324"/>
    <w:rsid w:val="1A1B7053"/>
    <w:rsid w:val="1A4AC009"/>
    <w:rsid w:val="1ACACA34"/>
    <w:rsid w:val="1B63C8F7"/>
    <w:rsid w:val="1D00F5A6"/>
    <w:rsid w:val="1D76EEAE"/>
    <w:rsid w:val="1EEEE176"/>
    <w:rsid w:val="208AB1D7"/>
    <w:rsid w:val="2E43CF75"/>
    <w:rsid w:val="34B310F9"/>
    <w:rsid w:val="3A825468"/>
    <w:rsid w:val="40264096"/>
    <w:rsid w:val="44D12249"/>
    <w:rsid w:val="465FA5F3"/>
    <w:rsid w:val="47F5B1AD"/>
    <w:rsid w:val="4A31C474"/>
    <w:rsid w:val="4B273B70"/>
    <w:rsid w:val="4B4063CD"/>
    <w:rsid w:val="507F061B"/>
    <w:rsid w:val="543D4852"/>
    <w:rsid w:val="583EB944"/>
    <w:rsid w:val="59524DFC"/>
    <w:rsid w:val="5BE4A5D8"/>
    <w:rsid w:val="5CB30680"/>
    <w:rsid w:val="5D5091F1"/>
    <w:rsid w:val="624A3D22"/>
    <w:rsid w:val="67EED57D"/>
    <w:rsid w:val="6978CBD2"/>
    <w:rsid w:val="6A1A6595"/>
    <w:rsid w:val="6AA50B1A"/>
    <w:rsid w:val="6AAB7596"/>
    <w:rsid w:val="6CBC3C49"/>
    <w:rsid w:val="75A28755"/>
    <w:rsid w:val="799D32A1"/>
    <w:rsid w:val="7C53683E"/>
    <w:rsid w:val="7D47141F"/>
    <w:rsid w:val="7F099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styleId="Tabellenkopf" w:customStyle="1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styleId="Tabelleneintrag" w:customStyle="1">
    <w:name w:val="Tabelleneintrag"/>
    <w:basedOn w:val="Standard"/>
    <w:rPr>
      <w:sz w:val="22"/>
    </w:rPr>
  </w:style>
  <w:style w:type="paragraph" w:styleId="Dazwischen" w:customStyle="1">
    <w:name w:val="Dazwischen"/>
    <w:basedOn w:val="Standard"/>
    <w:next w:val="Standard"/>
    <w:pPr>
      <w:spacing w:before="0" w:after="0"/>
    </w:pPr>
    <w:rPr>
      <w:sz w:val="16"/>
    </w:rPr>
  </w:style>
  <w:style w:type="paragraph" w:styleId="Fusszeile-2" w:customStyle="1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styleId="Kopfzeile-2" w:customStyle="1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leneintragrot" w:customStyle="1">
    <w:name w:val="Tabelleneintrag rot"/>
    <w:basedOn w:val="Tabelleneintrag"/>
    <w:rsid w:val="002844A4"/>
    <w:rPr>
      <w:color w:val="FF0000"/>
    </w:rPr>
  </w:style>
  <w:style w:type="paragraph" w:styleId="Lauftext" w:customStyle="1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styleId="TUe2num" w:customStyle="1">
    <w:name w:val="T_Ue2_num"/>
    <w:basedOn w:val="Standard"/>
    <w:rsid w:val="002506B9"/>
    <w:pPr>
      <w:numPr>
        <w:numId w:val="4"/>
      </w:numPr>
    </w:pPr>
  </w:style>
  <w:style w:type="paragraph" w:styleId="Formatvorlage" w:customStyle="1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FootnoteCharacters" w:customStyle="1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styleId="TableContents" w:customStyle="1">
    <w:name w:val="Table Contents"/>
    <w:basedOn w:val="Standard"/>
    <w:rsid w:val="00CA7765"/>
    <w:pPr>
      <w:suppressLineNumbers/>
    </w:pPr>
    <w:rPr>
      <w:sz w:val="22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DE5F0A"/>
    <w:rPr>
      <w:rFonts w:asciiTheme="majorHAnsi" w:hAnsiTheme="majorHAnsi" w:eastAsiaTheme="majorEastAsia" w:cstheme="majorBidi"/>
      <w:color w:val="243F60" w:themeColor="accent1" w:themeShade="7F"/>
      <w:sz w:val="24"/>
      <w:lang w:val="de-CH" w:eastAsia="de-CH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DE5F0A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val="de-CH" w:eastAsia="de-CH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DE5F0A"/>
    <w:rPr>
      <w:rFonts w:asciiTheme="majorHAnsi" w:hAnsiTheme="majorHAnsi" w:eastAsiaTheme="majorEastAsia" w:cstheme="majorBidi"/>
      <w:i/>
      <w:iCs/>
      <w:color w:val="404040" w:themeColor="text1" w:themeTint="BF"/>
      <w:sz w:val="24"/>
      <w:lang w:val="de-CH" w:eastAsia="de-CH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DE5F0A"/>
    <w:rPr>
      <w:rFonts w:asciiTheme="majorHAnsi" w:hAnsiTheme="majorHAnsi" w:eastAsiaTheme="majorEastAsia" w:cstheme="majorBidi"/>
      <w:color w:val="404040" w:themeColor="text1" w:themeTint="BF"/>
      <w:lang w:val="de-CH" w:eastAsia="de-CH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DE5F0A"/>
    <w:rPr>
      <w:rFonts w:asciiTheme="majorHAnsi" w:hAnsiTheme="majorHAnsi" w:eastAsiaTheme="majorEastAsia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emf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oleObject" Target="embeddings/oleObject1.bin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oleObject" Target="embeddings/oleObject3.bin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image" Target="media/image3.emf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oleObject" Target="embeddings/oleObject2.bin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03B48A825F864CB86390A26CFA1C7F" ma:contentTypeVersion="17" ma:contentTypeDescription="Ein neues Dokument erstellen." ma:contentTypeScope="" ma:versionID="280c44f5ca0781e34190da14c0583c31">
  <xsd:schema xmlns:xsd="http://www.w3.org/2001/XMLSchema" xmlns:xs="http://www.w3.org/2001/XMLSchema" xmlns:p="http://schemas.microsoft.com/office/2006/metadata/properties" xmlns:ns2="b08028b5-6ec9-480c-8dc2-ee96f29b292e" xmlns:ns3="57909acd-fba9-4686-bfaa-6662ca569812" targetNamespace="http://schemas.microsoft.com/office/2006/metadata/properties" ma:root="true" ma:fieldsID="f8cba86dfc687702dad15cf30b7c72fb" ns2:_="" ns3:_="">
    <xsd:import namespace="b08028b5-6ec9-480c-8dc2-ee96f29b292e"/>
    <xsd:import namespace="57909acd-fba9-4686-bfaa-6662ca56981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Schreibfehlerkorrig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28b5-6ec9-480c-8dc2-ee96f29b29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Schreibfehlerkorrigiert" ma:index="23" nillable="true" ma:displayName="Schreibfehler korrigiert" ma:description="Schreibfehler in der Doku korrigiert und kurz aktualisiert. Originale Doku vor 08:10 abgegeben. :)" ma:format="Dropdown" ma:internalName="Schreibfehlerkorrigier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09acd-fba9-4686-bfaa-6662ca56981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101b7c-253d-4f1a-b9e8-8fef6b19531c}" ma:internalName="TaxCatchAll" ma:showField="CatchAllData" ma:web="57909acd-fba9-4686-bfaa-6662ca5698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909acd-fba9-4686-bfaa-6662ca569812" xsi:nil="true"/>
    <Schreibfehlerkorrigiert xmlns="b08028b5-6ec9-480c-8dc2-ee96f29b292e" xsi:nil="true"/>
    <lcf76f155ced4ddcb4097134ff3c332f xmlns="b08028b5-6ec9-480c-8dc2-ee96f29b292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51CA8-F854-4D32-BE30-3D608C98C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028b5-6ec9-480c-8dc2-ee96f29b292e"/>
    <ds:schemaRef ds:uri="57909acd-fba9-4686-bfaa-6662ca569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954A1B-96B6-4EAA-9217-C675A7C1A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5554B-A83B-43DE-B192-52BE68E0BF3B}">
  <ds:schemaRefs>
    <ds:schemaRef ds:uri="http://schemas.microsoft.com/office/2006/metadata/properties"/>
    <ds:schemaRef ds:uri="http://schemas.microsoft.com/office/infopath/2007/PartnerControls"/>
    <ds:schemaRef ds:uri="57909acd-fba9-4686-bfaa-6662ca569812"/>
    <ds:schemaRef ds:uri="b08028b5-6ec9-480c-8dc2-ee96f29b292e"/>
  </ds:schemaRefs>
</ds:datastoreItem>
</file>

<file path=customXml/itemProps4.xml><?xml version="1.0" encoding="utf-8"?>
<ds:datastoreItem xmlns:ds="http://schemas.openxmlformats.org/officeDocument/2006/customXml" ds:itemID="{C0BF145A-21DC-4653-BA0C-21B407A0A0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KNW_Loesungsblaetter_2005-06-10.dot</ap:Template>
  <ap:Application>Microsoft Word for the web</ap:Application>
  <ap:DocSecurity>0</ap:DocSecurity>
  <ap:ScaleCrop>false</ap:ScaleCrop>
  <ap:Company>Professional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Vorlage Lösungsblatt</dc:title>
  <dc:subject/>
  <dc:creator>ugo.merk.i-ch</dc:creator>
  <keywords/>
  <lastModifiedBy>Mikic Aleksandar</lastModifiedBy>
  <revision>5</revision>
  <lastPrinted>2009-09-07T09:23:00.0000000Z</lastPrinted>
  <dcterms:created xsi:type="dcterms:W3CDTF">2024-01-30T08:19:00.0000000Z</dcterms:created>
  <dcterms:modified xsi:type="dcterms:W3CDTF">2024-01-30T10:43:24.0267170Z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0x0101006F03B48A825F864CB86390A26CFA1C7F</vt:lpwstr>
  </property>
</Properties>
</file>